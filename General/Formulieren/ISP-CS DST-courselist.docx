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58E54" w14:textId="77777777" w:rsidR="0042483B" w:rsidRPr="00E6551E" w:rsidRDefault="0042483B">
      <w:pPr>
        <w:rPr>
          <w:rFonts w:ascii="Times New Roman" w:hAnsi="Times New Roman"/>
          <w:sz w:val="24"/>
        </w:rPr>
        <w:sectPr w:rsidR="0042483B" w:rsidRPr="00E6551E" w:rsidSect="0001391D">
          <w:headerReference w:type="default" r:id="rId8"/>
          <w:headerReference w:type="first" r:id="rId9"/>
          <w:footerReference w:type="first" r:id="rId10"/>
          <w:type w:val="continuous"/>
          <w:pgSz w:w="11907" w:h="16840" w:code="9"/>
          <w:pgMar w:top="2138" w:right="567" w:bottom="1418" w:left="1985" w:header="510" w:footer="227" w:gutter="0"/>
          <w:cols w:space="708"/>
          <w:titlePg/>
          <w:docGrid w:linePitch="360"/>
        </w:sectPr>
      </w:pPr>
    </w:p>
    <w:p w14:paraId="70A1FC50" w14:textId="77777777" w:rsidR="00926D44" w:rsidRDefault="00926D44" w:rsidP="00926D44">
      <w:bookmarkStart w:id="1" w:name="Baanhef"/>
      <w:bookmarkEnd w:id="1"/>
    </w:p>
    <w:tbl>
      <w:tblPr>
        <w:tblW w:w="10849" w:type="dxa"/>
        <w:tblInd w:w="-1385" w:type="dxa"/>
        <w:tblLayout w:type="fixed"/>
        <w:tblLook w:val="01E0" w:firstRow="1" w:lastRow="1" w:firstColumn="1" w:lastColumn="1" w:noHBand="0" w:noVBand="0"/>
      </w:tblPr>
      <w:tblGrid>
        <w:gridCol w:w="2121"/>
        <w:gridCol w:w="364"/>
        <w:gridCol w:w="2836"/>
        <w:gridCol w:w="2268"/>
        <w:gridCol w:w="283"/>
        <w:gridCol w:w="2977"/>
      </w:tblGrid>
      <w:tr w:rsidR="00926D44" w:rsidRPr="00A67CFB" w14:paraId="0D7C442E" w14:textId="77777777" w:rsidTr="002A264B">
        <w:tc>
          <w:tcPr>
            <w:tcW w:w="2121" w:type="dxa"/>
            <w:shd w:val="clear" w:color="auto" w:fill="auto"/>
          </w:tcPr>
          <w:p w14:paraId="11597410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 w:rsidRPr="00A67CFB">
              <w:rPr>
                <w:lang w:val="en-GB"/>
              </w:rPr>
              <w:t>Student number</w:t>
            </w:r>
          </w:p>
        </w:tc>
        <w:tc>
          <w:tcPr>
            <w:tcW w:w="364" w:type="dxa"/>
            <w:shd w:val="clear" w:color="auto" w:fill="auto"/>
          </w:tcPr>
          <w:p w14:paraId="2FC64BFA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 w:rsidRPr="00A67CFB">
              <w:rPr>
                <w:lang w:val="en-GB"/>
              </w:rPr>
              <w:t>:</w:t>
            </w:r>
          </w:p>
        </w:tc>
        <w:tc>
          <w:tcPr>
            <w:tcW w:w="2836" w:type="dxa"/>
            <w:shd w:val="clear" w:color="auto" w:fill="auto"/>
          </w:tcPr>
          <w:p w14:paraId="655D7834" w14:textId="77777777" w:rsidR="00926D44" w:rsidRPr="00216C5A" w:rsidRDefault="00926D44" w:rsidP="00A338CC">
            <w:pPr>
              <w:spacing w:line="360" w:lineRule="auto"/>
            </w:pPr>
            <w:r>
              <w:t xml:space="preserve"> </w:t>
            </w:r>
            <w:permStart w:id="1587954661" w:edGrp="everyone"/>
            <w:r>
              <w:t xml:space="preserve"> </w:t>
            </w:r>
            <w:r w:rsidR="00A64F62">
              <w:t>4161041</w:t>
            </w:r>
            <w:r>
              <w:t xml:space="preserve">  </w:t>
            </w:r>
            <w:permEnd w:id="1587954661"/>
            <w:r>
              <w:t xml:space="preserve">   </w:t>
            </w:r>
          </w:p>
        </w:tc>
        <w:tc>
          <w:tcPr>
            <w:tcW w:w="2268" w:type="dxa"/>
            <w:shd w:val="clear" w:color="auto" w:fill="auto"/>
          </w:tcPr>
          <w:p w14:paraId="4DD9608B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83" w:type="dxa"/>
            <w:shd w:val="clear" w:color="auto" w:fill="auto"/>
          </w:tcPr>
          <w:p w14:paraId="2759A5CA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 w:rsidRPr="00A67CFB">
              <w:rPr>
                <w:lang w:val="en-GB"/>
              </w:rPr>
              <w:t>:</w:t>
            </w:r>
          </w:p>
        </w:tc>
        <w:tc>
          <w:tcPr>
            <w:tcW w:w="2977" w:type="dxa"/>
            <w:shd w:val="clear" w:color="auto" w:fill="auto"/>
          </w:tcPr>
          <w:p w14:paraId="353A0270" w14:textId="77777777" w:rsidR="00926D44" w:rsidRPr="00A67CFB" w:rsidRDefault="00A64F62" w:rsidP="00A338CC">
            <w:pPr>
              <w:spacing w:line="360" w:lineRule="auto"/>
              <w:rPr>
                <w:lang w:val="en-GB"/>
              </w:rPr>
            </w:pPr>
            <w:permStart w:id="1589375" w:edGrp="everyone"/>
            <w:r>
              <w:rPr>
                <w:lang w:val="en-GB"/>
              </w:rPr>
              <w:t xml:space="preserve"> Ingmar Wever </w:t>
            </w:r>
            <w:permEnd w:id="1589375"/>
          </w:p>
        </w:tc>
      </w:tr>
      <w:tr w:rsidR="00926D44" w:rsidRPr="008C553D" w14:paraId="6D4AE578" w14:textId="77777777" w:rsidTr="002A264B">
        <w:tc>
          <w:tcPr>
            <w:tcW w:w="2121" w:type="dxa"/>
            <w:shd w:val="clear" w:color="auto" w:fill="auto"/>
          </w:tcPr>
          <w:p w14:paraId="735042BE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Phone number</w:t>
            </w:r>
          </w:p>
        </w:tc>
        <w:tc>
          <w:tcPr>
            <w:tcW w:w="364" w:type="dxa"/>
            <w:shd w:val="clear" w:color="auto" w:fill="auto"/>
          </w:tcPr>
          <w:p w14:paraId="691D6F67" w14:textId="77777777"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: </w:t>
            </w:r>
          </w:p>
        </w:tc>
        <w:tc>
          <w:tcPr>
            <w:tcW w:w="2836" w:type="dxa"/>
            <w:shd w:val="clear" w:color="auto" w:fill="auto"/>
          </w:tcPr>
          <w:p w14:paraId="2947B057" w14:textId="77777777" w:rsidR="00926D44" w:rsidRDefault="00926D44" w:rsidP="00A338CC">
            <w:pPr>
              <w:spacing w:line="360" w:lineRule="auto"/>
            </w:pPr>
            <w:r>
              <w:t xml:space="preserve"> </w:t>
            </w:r>
            <w:permStart w:id="1187075929" w:edGrp="everyone"/>
            <w:r>
              <w:t xml:space="preserve"> </w:t>
            </w:r>
            <w:r w:rsidR="00230489">
              <w:t>0621175590</w:t>
            </w:r>
            <w:r>
              <w:t xml:space="preserve">  </w:t>
            </w:r>
            <w:permEnd w:id="1187075929"/>
            <w:r>
              <w:t xml:space="preserve">   </w:t>
            </w:r>
          </w:p>
        </w:tc>
        <w:tc>
          <w:tcPr>
            <w:tcW w:w="2268" w:type="dxa"/>
            <w:shd w:val="clear" w:color="auto" w:fill="auto"/>
          </w:tcPr>
          <w:p w14:paraId="3E44BEFD" w14:textId="77777777" w:rsidR="00926D44" w:rsidRDefault="00B54663" w:rsidP="00A338C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Date 1</w:t>
            </w:r>
            <w:r w:rsidRPr="00B54663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registr. MSc.</w:t>
            </w:r>
          </w:p>
        </w:tc>
        <w:tc>
          <w:tcPr>
            <w:tcW w:w="283" w:type="dxa"/>
            <w:shd w:val="clear" w:color="auto" w:fill="auto"/>
          </w:tcPr>
          <w:p w14:paraId="6E5FD164" w14:textId="77777777" w:rsidR="00926D44" w:rsidRPr="00A67CFB" w:rsidRDefault="00B54663" w:rsidP="00A338C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:</w:t>
            </w:r>
          </w:p>
        </w:tc>
        <w:tc>
          <w:tcPr>
            <w:tcW w:w="2977" w:type="dxa"/>
            <w:shd w:val="clear" w:color="auto" w:fill="auto"/>
          </w:tcPr>
          <w:p w14:paraId="6CF0CF3A" w14:textId="77777777" w:rsidR="00926D44" w:rsidRPr="00A67CFB" w:rsidRDefault="00F67C89" w:rsidP="008C553D">
            <w:pPr>
              <w:spacing w:line="360" w:lineRule="auto"/>
              <w:rPr>
                <w:lang w:val="en-GB"/>
              </w:rPr>
            </w:pPr>
            <w:permStart w:id="1198198015" w:edGrp="everyone"/>
            <w:r>
              <w:rPr>
                <w:lang w:val="en-GB"/>
              </w:rPr>
              <w:t xml:space="preserve">   </w:t>
            </w:r>
            <w:permEnd w:id="1198198015"/>
          </w:p>
        </w:tc>
      </w:tr>
      <w:tr w:rsidR="0094549B" w:rsidRPr="00A67CFB" w14:paraId="13B3E5B8" w14:textId="77777777" w:rsidTr="00CD2AB4">
        <w:tc>
          <w:tcPr>
            <w:tcW w:w="2121" w:type="dxa"/>
            <w:shd w:val="clear" w:color="auto" w:fill="auto"/>
          </w:tcPr>
          <w:p w14:paraId="6D52211B" w14:textId="77777777" w:rsidR="0094549B" w:rsidRDefault="00696E24" w:rsidP="00A338C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Special Program</w:t>
            </w:r>
            <w:r w:rsidR="0094549B">
              <w:rPr>
                <w:lang w:val="en-GB"/>
              </w:rPr>
              <w:t xml:space="preserve"> </w:t>
            </w:r>
          </w:p>
        </w:tc>
        <w:tc>
          <w:tcPr>
            <w:tcW w:w="364" w:type="dxa"/>
            <w:shd w:val="clear" w:color="auto" w:fill="auto"/>
          </w:tcPr>
          <w:p w14:paraId="02CCF409" w14:textId="77777777" w:rsidR="0094549B" w:rsidRDefault="0094549B" w:rsidP="00A338C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:</w:t>
            </w:r>
          </w:p>
        </w:tc>
        <w:permStart w:id="1812413729" w:edGrp="everyone" w:displacedByCustomXml="next"/>
        <w:sdt>
          <w:sdtPr>
            <w:id w:val="620196074"/>
            <w:placeholder>
              <w:docPart w:val="ACBA121F5B04455B8901AB69DCA014E6"/>
            </w:placeholder>
            <w:comboBox>
              <w:listItem w:displayText="Infomation Architecture (IA)" w:value="Infomation Architecture (IA)"/>
              <w:listItem w:displayText="Bioinformatics (BI)" w:value="Bioinformatics (BI)"/>
              <w:listItem w:displayText="Cyber Security (CybSec)" w:value="Cyber Security (CybSec)"/>
              <w:listItem w:displayText="No special program" w:value="No special program"/>
            </w:comboBox>
          </w:sdtPr>
          <w:sdtEndPr/>
          <w:sdtContent>
            <w:tc>
              <w:tcPr>
                <w:tcW w:w="8364" w:type="dxa"/>
                <w:gridSpan w:val="4"/>
                <w:shd w:val="clear" w:color="auto" w:fill="auto"/>
              </w:tcPr>
              <w:p w14:paraId="0BBAAE0D" w14:textId="77777777" w:rsidR="0094549B" w:rsidRPr="00A67CFB" w:rsidRDefault="00230489" w:rsidP="00A338CC">
                <w:pPr>
                  <w:spacing w:line="360" w:lineRule="auto"/>
                  <w:rPr>
                    <w:lang w:val="en-GB"/>
                  </w:rPr>
                </w:pPr>
                <w:r>
                  <w:t>No special program</w:t>
                </w:r>
              </w:p>
            </w:tc>
          </w:sdtContent>
        </w:sdt>
        <w:permEnd w:id="1812413729" w:displacedByCustomXml="prev"/>
      </w:tr>
      <w:tr w:rsidR="00B422D8" w:rsidRPr="00A67CFB" w14:paraId="77535297" w14:textId="77777777" w:rsidTr="00B422D8">
        <w:tc>
          <w:tcPr>
            <w:tcW w:w="2121" w:type="dxa"/>
            <w:shd w:val="clear" w:color="auto" w:fill="auto"/>
          </w:tcPr>
          <w:p w14:paraId="778088C4" w14:textId="77777777" w:rsidR="00B422D8" w:rsidRDefault="001C38F8" w:rsidP="001C38F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BSc. programme</w:t>
            </w:r>
          </w:p>
        </w:tc>
        <w:tc>
          <w:tcPr>
            <w:tcW w:w="364" w:type="dxa"/>
            <w:shd w:val="clear" w:color="auto" w:fill="auto"/>
          </w:tcPr>
          <w:p w14:paraId="190BBC5B" w14:textId="77777777" w:rsidR="00B422D8" w:rsidRDefault="00B422D8" w:rsidP="00A338C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:</w:t>
            </w:r>
          </w:p>
        </w:tc>
        <w:tc>
          <w:tcPr>
            <w:tcW w:w="8364" w:type="dxa"/>
            <w:gridSpan w:val="4"/>
            <w:shd w:val="clear" w:color="auto" w:fill="auto"/>
          </w:tcPr>
          <w:p w14:paraId="7245B590" w14:textId="77777777" w:rsidR="00B422D8" w:rsidRDefault="00B422D8" w:rsidP="00A338CC">
            <w:pPr>
              <w:spacing w:line="360" w:lineRule="auto"/>
              <w:rPr>
                <w:lang w:val="en-GB"/>
              </w:rPr>
            </w:pPr>
            <w:permStart w:id="723000148" w:edGrp="everyone"/>
            <w:r>
              <w:rPr>
                <w:lang w:val="en-GB"/>
              </w:rPr>
              <w:t xml:space="preserve">   </w:t>
            </w:r>
            <w:permEnd w:id="723000148"/>
          </w:p>
        </w:tc>
      </w:tr>
    </w:tbl>
    <w:p w14:paraId="52945FAB" w14:textId="77777777" w:rsidR="00926D44" w:rsidRDefault="00926D44" w:rsidP="00926D44">
      <w:pPr>
        <w:ind w:left="-1560"/>
      </w:pPr>
    </w:p>
    <w:tbl>
      <w:tblPr>
        <w:tblStyle w:val="Tabelraster"/>
        <w:tblW w:w="10774" w:type="dxa"/>
        <w:tblInd w:w="-1310" w:type="dxa"/>
        <w:tblLook w:val="04A0" w:firstRow="1" w:lastRow="0" w:firstColumn="1" w:lastColumn="0" w:noHBand="0" w:noVBand="1"/>
      </w:tblPr>
      <w:tblGrid>
        <w:gridCol w:w="1402"/>
        <w:gridCol w:w="5447"/>
        <w:gridCol w:w="842"/>
        <w:gridCol w:w="3083"/>
      </w:tblGrid>
      <w:tr w:rsidR="001C38F8" w14:paraId="6C80135A" w14:textId="77777777" w:rsidTr="001C38F8">
        <w:trPr>
          <w:trHeight w:val="244"/>
        </w:trPr>
        <w:tc>
          <w:tcPr>
            <w:tcW w:w="1276" w:type="dxa"/>
            <w:shd w:val="clear" w:color="auto" w:fill="auto"/>
          </w:tcPr>
          <w:p w14:paraId="212703DB" w14:textId="77777777" w:rsidR="001C38F8" w:rsidRPr="002F05CD" w:rsidRDefault="001C38F8" w:rsidP="00B54663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5529" w:type="dxa"/>
            <w:shd w:val="clear" w:color="auto" w:fill="auto"/>
          </w:tcPr>
          <w:p w14:paraId="70CBAF23" w14:textId="77777777" w:rsidR="001C38F8" w:rsidRPr="002F05CD" w:rsidRDefault="001C38F8" w:rsidP="00B54663">
            <w:pPr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850" w:type="dxa"/>
            <w:shd w:val="clear" w:color="auto" w:fill="auto"/>
          </w:tcPr>
          <w:p w14:paraId="510AD5F6" w14:textId="77777777" w:rsidR="001C38F8" w:rsidRPr="002F05CD" w:rsidRDefault="00101D3D" w:rsidP="00B54663">
            <w:pPr>
              <w:rPr>
                <w:b/>
              </w:rPr>
            </w:pPr>
            <w:r>
              <w:rPr>
                <w:b/>
              </w:rPr>
              <w:t>EC</w:t>
            </w:r>
          </w:p>
        </w:tc>
        <w:tc>
          <w:tcPr>
            <w:tcW w:w="3119" w:type="dxa"/>
            <w:shd w:val="clear" w:color="auto" w:fill="auto"/>
          </w:tcPr>
          <w:p w14:paraId="27BF2F23" w14:textId="77777777" w:rsidR="001C38F8" w:rsidRPr="002F05CD" w:rsidRDefault="001C38F8" w:rsidP="00B54663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1C38F8" w14:paraId="48B8FAC2" w14:textId="77777777" w:rsidTr="0024243C">
        <w:trPr>
          <w:trHeight w:val="244"/>
        </w:trPr>
        <w:tc>
          <w:tcPr>
            <w:tcW w:w="10774" w:type="dxa"/>
            <w:gridSpan w:val="4"/>
            <w:shd w:val="clear" w:color="auto" w:fill="92CDDC" w:themeFill="accent5" w:themeFillTint="99"/>
          </w:tcPr>
          <w:p w14:paraId="08734209" w14:textId="77777777" w:rsidR="001C38F8" w:rsidRPr="002F05CD" w:rsidRDefault="00ED15C5" w:rsidP="001C38F8">
            <w:pPr>
              <w:rPr>
                <w:b/>
              </w:rPr>
            </w:pPr>
            <w:r>
              <w:rPr>
                <w:b/>
              </w:rPr>
              <w:t xml:space="preserve">Compulsory Courses: </w:t>
            </w:r>
            <w:r w:rsidR="001C38F8">
              <w:rPr>
                <w:b/>
              </w:rPr>
              <w:t xml:space="preserve">25 </w:t>
            </w:r>
            <w:r w:rsidR="00101D3D">
              <w:rPr>
                <w:b/>
              </w:rPr>
              <w:t>EC</w:t>
            </w:r>
          </w:p>
        </w:tc>
      </w:tr>
      <w:tr w:rsidR="001C38F8" w:rsidRPr="008C5690" w14:paraId="6094AD55" w14:textId="77777777" w:rsidTr="001C38F8">
        <w:trPr>
          <w:trHeight w:val="244"/>
        </w:trPr>
        <w:tc>
          <w:tcPr>
            <w:tcW w:w="10774" w:type="dxa"/>
            <w:gridSpan w:val="4"/>
            <w:shd w:val="clear" w:color="auto" w:fill="92CDDC" w:themeFill="accent5" w:themeFillTint="99"/>
          </w:tcPr>
          <w:p w14:paraId="7B78B3BF" w14:textId="77777777" w:rsidR="001C38F8" w:rsidRPr="002A264B" w:rsidRDefault="00ED15C5" w:rsidP="00A4574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at least 5 out of the 10</w:t>
            </w:r>
            <w:r w:rsidR="00696E24">
              <w:rPr>
                <w:b/>
                <w:lang w:val="en-US"/>
              </w:rPr>
              <w:t xml:space="preserve"> given choic</w:t>
            </w:r>
            <w:r w:rsidR="001C38F8" w:rsidRPr="002A264B">
              <w:rPr>
                <w:b/>
                <w:lang w:val="en-US"/>
              </w:rPr>
              <w:t>es</w:t>
            </w:r>
            <w:r w:rsidR="00C03FF6" w:rsidRPr="002A264B">
              <w:rPr>
                <w:b/>
                <w:lang w:val="en-US"/>
              </w:rPr>
              <w:t xml:space="preserve"> </w:t>
            </w:r>
          </w:p>
        </w:tc>
      </w:tr>
      <w:tr w:rsidR="00A45744" w14:paraId="66EF1876" w14:textId="77777777" w:rsidTr="00D25E7D">
        <w:trPr>
          <w:trHeight w:val="244"/>
        </w:trPr>
        <w:permStart w:id="548217731" w:edGrp="everyone" w:displacedByCustomXml="next"/>
        <w:permStart w:id="688989003" w:edGrp="everyone" w:colFirst="1" w:colLast="1" w:displacedByCustomXml="next"/>
        <w:sdt>
          <w:sdtPr>
            <w:id w:val="970174389"/>
            <w:placeholder>
              <w:docPart w:val="DF8EE18AFA38444A9B739C3250DB4346"/>
            </w:placeholder>
            <w:comboBox>
              <w:listItem w:displayText="CS4035  Cyber Data Analytics" w:value="CS4035  Cyber Data Analytics"/>
              <w:listItem w:displayText="CS4065  Multimedia Search and Recommendation" w:value="CS4065  Multimedia Search and Recommendation"/>
              <w:listItem w:displayText="IN4010(-12) Artificial Intelligence Techniques" w:value="IN4010(-12) Artificial Intelligence Techniques"/>
              <w:listItem w:displayText="IN4073TU Embedded Real-Time Systems" w:value="IN4073TU Embedded Real-Time Systems"/>
              <w:listItem w:displayText="IN4085  Pattern Recognition" w:value="IN4085  Pattern Recognition"/>
              <w:listItem w:displayText="IN4086-14 Data Visualization" w:value="IN4086-14 Data Visualization"/>
              <w:listItem w:displayText="IN4252  Web Science &amp; Engineering" w:value="IN4252  Web Science &amp; Engineering"/>
              <w:listItem w:displayText="IN4301  Advanced Algorithms " w:value="IN4301  Advanced Algorithms "/>
              <w:listItem w:displayText="IN4315  Software Architecture " w:value="IN4315  Software Architecture "/>
              <w:listItem w:displayText="IN4391  Distributed Computing Systems" w:value="IN4391  Distributed Computing Systems"/>
            </w:comboBox>
          </w:sdtPr>
          <w:sdtEndPr/>
          <w:sdtContent>
            <w:tc>
              <w:tcPr>
                <w:tcW w:w="6805" w:type="dxa"/>
                <w:gridSpan w:val="2"/>
              </w:tcPr>
              <w:p w14:paraId="42CA74F7" w14:textId="77777777" w:rsidR="00A45744" w:rsidRDefault="00A64F62" w:rsidP="00A338CC">
                <w:r>
                  <w:t>CS</w:t>
                </w:r>
                <w:proofErr w:type="gramStart"/>
                <w:r>
                  <w:t>4035  Cyber</w:t>
                </w:r>
                <w:proofErr w:type="gramEnd"/>
                <w:r>
                  <w:t xml:space="preserve"> Data Analytics</w:t>
                </w:r>
              </w:p>
            </w:tc>
          </w:sdtContent>
        </w:sdt>
        <w:permEnd w:id="548217731" w:displacedByCustomXml="prev"/>
        <w:tc>
          <w:tcPr>
            <w:tcW w:w="850" w:type="dxa"/>
          </w:tcPr>
          <w:sdt>
            <w:sdtPr>
              <w:id w:val="1451358480"/>
              <w:placeholder>
                <w:docPart w:val="DD8A4857626B40FEA2EF7A6813EB3BE2"/>
              </w:placeholder>
              <w:comboBox>
                <w:listItem w:displayText="6" w:value="6"/>
                <w:listItem w:displayText="5" w:value="5"/>
              </w:comboBox>
            </w:sdtPr>
            <w:sdtEndPr/>
            <w:sdtContent>
              <w:p w14:paraId="6BF5EE76" w14:textId="77777777" w:rsidR="00A45744" w:rsidRDefault="00A64F62" w:rsidP="00F47D29">
                <w:r>
                  <w:t>5</w:t>
                </w:r>
              </w:p>
            </w:sdtContent>
          </w:sdt>
        </w:tc>
        <w:tc>
          <w:tcPr>
            <w:tcW w:w="3119" w:type="dxa"/>
          </w:tcPr>
          <w:p w14:paraId="54CA10B0" w14:textId="77777777" w:rsidR="00A45744" w:rsidRDefault="00A45744" w:rsidP="00A338CC">
            <w:permStart w:id="225641975" w:edGrp="everyone"/>
            <w:r>
              <w:t xml:space="preserve">   </w:t>
            </w:r>
            <w:permEnd w:id="225641975"/>
          </w:p>
        </w:tc>
      </w:tr>
      <w:tr w:rsidR="0002391E" w14:paraId="2DF21F5C" w14:textId="77777777" w:rsidTr="00D5552D">
        <w:trPr>
          <w:trHeight w:val="244"/>
        </w:trPr>
        <w:permEnd w:id="688989003" w:displacedByCustomXml="next"/>
        <w:permStart w:id="1506948094" w:edGrp="everyone" w:displacedByCustomXml="next"/>
        <w:permStart w:id="1508057782" w:edGrp="everyone" w:colFirst="1" w:colLast="1" w:displacedByCustomXml="next"/>
        <w:sdt>
          <w:sdtPr>
            <w:id w:val="1854765593"/>
            <w:placeholder>
              <w:docPart w:val="63B95F08286E4194AD5686E4F23273D7"/>
            </w:placeholder>
            <w:comboBox>
              <w:listItem w:displayText="CS4035  Cyber Data Analytics" w:value="CS4035  Cyber Data Analytics"/>
              <w:listItem w:displayText="CS4065  Multimedia Search and Recommendation" w:value="CS4065  Multimedia Search and Recommendation"/>
              <w:listItem w:displayText="IN4010(-12) Artificial Intelligence Techniques" w:value="IN4010(-12) Artificial Intelligence Techniques"/>
              <w:listItem w:displayText="IN4073TU Embedded Real-Time Systems" w:value="IN4073TU Embedded Real-Time Systems"/>
              <w:listItem w:displayText="IN4085  Pattern Recognition" w:value="IN4085  Pattern Recognition"/>
              <w:listItem w:displayText="IN4086-14 Data Visualization" w:value="IN4086-14 Data Visualization"/>
              <w:listItem w:displayText="IN4252  Web Science &amp; Engineering" w:value="IN4252  Web Science &amp; Engineering"/>
              <w:listItem w:displayText="IN4301  Advanced Algorithms " w:value="IN4301  Advanced Algorithms "/>
              <w:listItem w:displayText="IN4315  Software Architecture " w:value="IN4315  Software Architecture "/>
              <w:listItem w:displayText="IN4391  Distributed Computing Systems" w:value="IN4391  Distributed Computing Systems"/>
            </w:comboBox>
          </w:sdtPr>
          <w:sdtEndPr/>
          <w:sdtContent>
            <w:tc>
              <w:tcPr>
                <w:tcW w:w="6805" w:type="dxa"/>
                <w:gridSpan w:val="2"/>
              </w:tcPr>
              <w:p w14:paraId="7D8A4F9D" w14:textId="77777777" w:rsidR="0002391E" w:rsidRDefault="00A64F62" w:rsidP="00D5552D">
                <w:r>
                  <w:t xml:space="preserve">IN4010(-12) </w:t>
                </w:r>
                <w:proofErr w:type="spellStart"/>
                <w:r>
                  <w:t>Artificial</w:t>
                </w:r>
                <w:proofErr w:type="spellEnd"/>
                <w:r>
                  <w:t xml:space="preserve"> Intelligence </w:t>
                </w:r>
                <w:proofErr w:type="spellStart"/>
                <w:r>
                  <w:t>Techniques</w:t>
                </w:r>
                <w:proofErr w:type="spellEnd"/>
              </w:p>
            </w:tc>
          </w:sdtContent>
        </w:sdt>
        <w:permEnd w:id="1506948094" w:displacedByCustomXml="prev"/>
        <w:tc>
          <w:tcPr>
            <w:tcW w:w="850" w:type="dxa"/>
          </w:tcPr>
          <w:sdt>
            <w:sdtPr>
              <w:id w:val="1774508398"/>
              <w:placeholder>
                <w:docPart w:val="A8572FADA7C44EF2BF98E05D389AD4EA"/>
              </w:placeholder>
              <w:comboBox>
                <w:listItem w:displayText="6" w:value="6"/>
                <w:listItem w:displayText="5" w:value="5"/>
              </w:comboBox>
            </w:sdtPr>
            <w:sdtEndPr/>
            <w:sdtContent>
              <w:p w14:paraId="3E1D37B1" w14:textId="77777777" w:rsidR="0002391E" w:rsidRDefault="00A64F62" w:rsidP="00D5552D">
                <w:r>
                  <w:t>6</w:t>
                </w:r>
              </w:p>
            </w:sdtContent>
          </w:sdt>
        </w:tc>
        <w:tc>
          <w:tcPr>
            <w:tcW w:w="3119" w:type="dxa"/>
          </w:tcPr>
          <w:p w14:paraId="01EE4C4F" w14:textId="77777777" w:rsidR="0002391E" w:rsidRDefault="0002391E" w:rsidP="00D5552D">
            <w:permStart w:id="1597583798" w:edGrp="everyone"/>
            <w:r>
              <w:t xml:space="preserve">   </w:t>
            </w:r>
            <w:permEnd w:id="1597583798"/>
          </w:p>
        </w:tc>
      </w:tr>
      <w:tr w:rsidR="0002391E" w14:paraId="07C6024B" w14:textId="77777777" w:rsidTr="00D5552D">
        <w:trPr>
          <w:trHeight w:val="244"/>
        </w:trPr>
        <w:permEnd w:id="1508057782" w:displacedByCustomXml="next"/>
        <w:permStart w:id="1847198315" w:edGrp="everyone" w:displacedByCustomXml="next"/>
        <w:permStart w:id="1665228791" w:edGrp="everyone" w:colFirst="1" w:colLast="1" w:displacedByCustomXml="next"/>
        <w:sdt>
          <w:sdtPr>
            <w:id w:val="-437369564"/>
            <w:placeholder>
              <w:docPart w:val="504BA104A8E94AAE9E387291E644A2A7"/>
            </w:placeholder>
            <w:comboBox>
              <w:listItem w:displayText="CS4035  Cyber Data Analytics" w:value="CS4035  Cyber Data Analytics"/>
              <w:listItem w:displayText="CS4065  Multimedia Search and Recommendation" w:value="CS4065  Multimedia Search and Recommendation"/>
              <w:listItem w:displayText="IN4010(-12) Artificial Intelligence Techniques" w:value="IN4010(-12) Artificial Intelligence Techniques"/>
              <w:listItem w:displayText="IN4073TU Embedded Real-Time Systems" w:value="IN4073TU Embedded Real-Time Systems"/>
              <w:listItem w:displayText="IN4085  Pattern Recognition" w:value="IN4085  Pattern Recognition"/>
              <w:listItem w:displayText="IN4086-14 Data Visualization" w:value="IN4086-14 Data Visualization"/>
              <w:listItem w:displayText="IN4252  Web Science &amp; Engineering" w:value="IN4252  Web Science &amp; Engineering"/>
              <w:listItem w:displayText="IN4301  Advanced Algorithms " w:value="IN4301  Advanced Algorithms "/>
              <w:listItem w:displayText="IN4315  Software Architecture " w:value="IN4315  Software Architecture "/>
              <w:listItem w:displayText="IN4391  Distributed Computing Systems" w:value="IN4391  Distributed Computing Systems"/>
            </w:comboBox>
          </w:sdtPr>
          <w:sdtEndPr/>
          <w:sdtContent>
            <w:tc>
              <w:tcPr>
                <w:tcW w:w="6805" w:type="dxa"/>
                <w:gridSpan w:val="2"/>
              </w:tcPr>
              <w:p w14:paraId="3CA9C9CB" w14:textId="77777777" w:rsidR="0002391E" w:rsidRDefault="00A64F62" w:rsidP="00D5552D">
                <w:r>
                  <w:t>IN</w:t>
                </w:r>
                <w:proofErr w:type="gramStart"/>
                <w:r>
                  <w:t xml:space="preserve">4085  </w:t>
                </w:r>
                <w:proofErr w:type="spellStart"/>
                <w:r>
                  <w:t>Pattern</w:t>
                </w:r>
                <w:proofErr w:type="spellEnd"/>
                <w:proofErr w:type="gramEnd"/>
                <w:r>
                  <w:t xml:space="preserve"> </w:t>
                </w:r>
                <w:proofErr w:type="spellStart"/>
                <w:r>
                  <w:t>Recognition</w:t>
                </w:r>
                <w:proofErr w:type="spellEnd"/>
              </w:p>
            </w:tc>
          </w:sdtContent>
        </w:sdt>
        <w:permEnd w:id="1847198315" w:displacedByCustomXml="prev"/>
        <w:tc>
          <w:tcPr>
            <w:tcW w:w="850" w:type="dxa"/>
          </w:tcPr>
          <w:sdt>
            <w:sdtPr>
              <w:id w:val="-825665957"/>
              <w:placeholder>
                <w:docPart w:val="E0044FC752B744939BE1EF846A0219E0"/>
              </w:placeholder>
              <w:comboBox>
                <w:listItem w:displayText="6" w:value="6"/>
                <w:listItem w:displayText="5" w:value="5"/>
              </w:comboBox>
            </w:sdtPr>
            <w:sdtEndPr/>
            <w:sdtContent>
              <w:p w14:paraId="58AF3228" w14:textId="77777777" w:rsidR="0002391E" w:rsidRDefault="00A64F62" w:rsidP="00D5552D">
                <w:r>
                  <w:t>6</w:t>
                </w:r>
              </w:p>
            </w:sdtContent>
          </w:sdt>
        </w:tc>
        <w:tc>
          <w:tcPr>
            <w:tcW w:w="3119" w:type="dxa"/>
          </w:tcPr>
          <w:p w14:paraId="54241853" w14:textId="77777777" w:rsidR="0002391E" w:rsidRDefault="0002391E" w:rsidP="00D5552D">
            <w:permStart w:id="1445485926" w:edGrp="everyone"/>
            <w:r>
              <w:t xml:space="preserve">   </w:t>
            </w:r>
            <w:permEnd w:id="1445485926"/>
          </w:p>
        </w:tc>
      </w:tr>
      <w:tr w:rsidR="0002391E" w14:paraId="4D0C7E8A" w14:textId="77777777" w:rsidTr="00D5552D">
        <w:trPr>
          <w:trHeight w:val="244"/>
        </w:trPr>
        <w:permEnd w:id="1665228791" w:displacedByCustomXml="next"/>
        <w:permStart w:id="462561258" w:edGrp="everyone" w:displacedByCustomXml="next"/>
        <w:permStart w:id="518414893" w:edGrp="everyone" w:colFirst="1" w:colLast="1" w:displacedByCustomXml="next"/>
        <w:sdt>
          <w:sdtPr>
            <w:id w:val="-706416952"/>
            <w:placeholder>
              <w:docPart w:val="EE369D7792284C46B6CB5B8792FEE8E1"/>
            </w:placeholder>
            <w:comboBox>
              <w:listItem w:displayText="CS4035  Cyber Data Analytics" w:value="CS4035  Cyber Data Analytics"/>
              <w:listItem w:displayText="CS4065  Multimedia Search and Recommendation" w:value="CS4065  Multimedia Search and Recommendation"/>
              <w:listItem w:displayText="IN4010(-12) Artificial Intelligence Techniques" w:value="IN4010(-12) Artificial Intelligence Techniques"/>
              <w:listItem w:displayText="IN4073TU Embedded Real-Time Systems" w:value="IN4073TU Embedded Real-Time Systems"/>
              <w:listItem w:displayText="IN4085  Pattern Recognition" w:value="IN4085  Pattern Recognition"/>
              <w:listItem w:displayText="IN4086-14 Data Visualization" w:value="IN4086-14 Data Visualization"/>
              <w:listItem w:displayText="IN4252  Web Science &amp; Engineering" w:value="IN4252  Web Science &amp; Engineering"/>
              <w:listItem w:displayText="IN4301  Advanced Algorithms " w:value="IN4301  Advanced Algorithms "/>
              <w:listItem w:displayText="IN4315  Software Architecture " w:value="IN4315  Software Architecture "/>
              <w:listItem w:displayText="IN4391  Distributed Computing Systems" w:value="IN4391  Distributed Computing Systems"/>
            </w:comboBox>
          </w:sdtPr>
          <w:sdtEndPr/>
          <w:sdtContent>
            <w:tc>
              <w:tcPr>
                <w:tcW w:w="6805" w:type="dxa"/>
                <w:gridSpan w:val="2"/>
              </w:tcPr>
              <w:p w14:paraId="5252BE6D" w14:textId="77777777" w:rsidR="0002391E" w:rsidRDefault="00A64F62" w:rsidP="00D5552D">
                <w:r>
                  <w:t xml:space="preserve">IN4086-14 Data </w:t>
                </w:r>
                <w:proofErr w:type="spellStart"/>
                <w:r>
                  <w:t>Visualization</w:t>
                </w:r>
                <w:proofErr w:type="spellEnd"/>
              </w:p>
            </w:tc>
          </w:sdtContent>
        </w:sdt>
        <w:permEnd w:id="462561258" w:displacedByCustomXml="prev"/>
        <w:tc>
          <w:tcPr>
            <w:tcW w:w="850" w:type="dxa"/>
          </w:tcPr>
          <w:sdt>
            <w:sdtPr>
              <w:id w:val="-373006238"/>
              <w:placeholder>
                <w:docPart w:val="F7A14EE29A1846FDA56895CD4417B852"/>
              </w:placeholder>
              <w:comboBox>
                <w:listItem w:displayText="6" w:value="6"/>
                <w:listItem w:displayText="5" w:value="5"/>
              </w:comboBox>
            </w:sdtPr>
            <w:sdtEndPr/>
            <w:sdtContent>
              <w:p w14:paraId="4B604ADE" w14:textId="77777777" w:rsidR="0002391E" w:rsidRDefault="00A64F62" w:rsidP="00D5552D">
                <w:r>
                  <w:t>6</w:t>
                </w:r>
              </w:p>
            </w:sdtContent>
          </w:sdt>
        </w:tc>
        <w:tc>
          <w:tcPr>
            <w:tcW w:w="3119" w:type="dxa"/>
          </w:tcPr>
          <w:p w14:paraId="4824F65F" w14:textId="77777777" w:rsidR="0002391E" w:rsidRDefault="0002391E" w:rsidP="00D5552D">
            <w:permStart w:id="1990526885" w:edGrp="everyone"/>
            <w:r>
              <w:t xml:space="preserve">   </w:t>
            </w:r>
            <w:permEnd w:id="1990526885"/>
          </w:p>
        </w:tc>
      </w:tr>
      <w:tr w:rsidR="0002391E" w14:paraId="3804CC3B" w14:textId="77777777" w:rsidTr="00D5552D">
        <w:trPr>
          <w:trHeight w:val="244"/>
        </w:trPr>
        <w:permEnd w:id="518414893" w:displacedByCustomXml="next"/>
        <w:permStart w:id="797987039" w:edGrp="everyone" w:displacedByCustomXml="next"/>
        <w:permStart w:id="1545095738" w:edGrp="everyone" w:colFirst="1" w:colLast="1" w:displacedByCustomXml="next"/>
        <w:sdt>
          <w:sdtPr>
            <w:id w:val="904184314"/>
            <w:placeholder>
              <w:docPart w:val="ED03BCED86334968ADC67DEFE53332B2"/>
            </w:placeholder>
            <w:comboBox>
              <w:listItem w:displayText="CS4035  Cyber Data Analytics" w:value="CS4035  Cyber Data Analytics"/>
              <w:listItem w:displayText="CS4065  Multimedia Search and Recommendation" w:value="CS4065  Multimedia Search and Recommendation"/>
              <w:listItem w:displayText="IN4010(-12) Artificial Intelligence Techniques" w:value="IN4010(-12) Artificial Intelligence Techniques"/>
              <w:listItem w:displayText="IN4073TU Embedded Real-Time Systems" w:value="IN4073TU Embedded Real-Time Systems"/>
              <w:listItem w:displayText="IN4085  Pattern Recognition" w:value="IN4085  Pattern Recognition"/>
              <w:listItem w:displayText="IN4086-14 Data Visualization" w:value="IN4086-14 Data Visualization"/>
              <w:listItem w:displayText="IN4252  Web Science &amp; Engineering" w:value="IN4252  Web Science &amp; Engineering"/>
              <w:listItem w:displayText="IN4301  Advanced Algorithms " w:value="IN4301  Advanced Algorithms "/>
              <w:listItem w:displayText="IN4315  Software Architecture " w:value="IN4315  Software Architecture "/>
              <w:listItem w:displayText="IN4391  Distributed Computing Systems" w:value="IN4391  Distributed Computing Systems"/>
            </w:comboBox>
          </w:sdtPr>
          <w:sdtEndPr/>
          <w:sdtContent>
            <w:tc>
              <w:tcPr>
                <w:tcW w:w="6805" w:type="dxa"/>
                <w:gridSpan w:val="2"/>
              </w:tcPr>
              <w:p w14:paraId="735F60C7" w14:textId="77777777" w:rsidR="0002391E" w:rsidRDefault="00A64F62" w:rsidP="00D5552D">
                <w:r>
                  <w:t>IN</w:t>
                </w:r>
                <w:proofErr w:type="gramStart"/>
                <w:r>
                  <w:t>4315  Software</w:t>
                </w:r>
                <w:proofErr w:type="gramEnd"/>
                <w:r>
                  <w:t xml:space="preserve"> Architecture </w:t>
                </w:r>
              </w:p>
            </w:tc>
          </w:sdtContent>
        </w:sdt>
        <w:permEnd w:id="797987039" w:displacedByCustomXml="prev"/>
        <w:tc>
          <w:tcPr>
            <w:tcW w:w="850" w:type="dxa"/>
          </w:tcPr>
          <w:sdt>
            <w:sdtPr>
              <w:id w:val="-388117242"/>
              <w:placeholder>
                <w:docPart w:val="9A117722AF3342169B6766F1B44A56BE"/>
              </w:placeholder>
              <w:comboBox>
                <w:listItem w:displayText="6" w:value="6"/>
                <w:listItem w:displayText="5" w:value="5"/>
              </w:comboBox>
            </w:sdtPr>
            <w:sdtEndPr/>
            <w:sdtContent>
              <w:p w14:paraId="2D109AAB" w14:textId="77777777" w:rsidR="0002391E" w:rsidRDefault="00A64F62" w:rsidP="00D5552D">
                <w:r>
                  <w:t>5</w:t>
                </w:r>
              </w:p>
            </w:sdtContent>
          </w:sdt>
        </w:tc>
        <w:tc>
          <w:tcPr>
            <w:tcW w:w="3119" w:type="dxa"/>
          </w:tcPr>
          <w:p w14:paraId="710A6D02" w14:textId="77777777" w:rsidR="0002391E" w:rsidRDefault="0002391E" w:rsidP="00D5552D">
            <w:permStart w:id="2123723800" w:edGrp="everyone"/>
            <w:r>
              <w:t xml:space="preserve">   </w:t>
            </w:r>
            <w:permEnd w:id="2123723800"/>
          </w:p>
        </w:tc>
      </w:tr>
      <w:permEnd w:id="1545095738"/>
      <w:tr w:rsidR="00A45744" w14:paraId="077FF570" w14:textId="77777777" w:rsidTr="00873BB5">
        <w:trPr>
          <w:trHeight w:val="244"/>
        </w:trPr>
        <w:tc>
          <w:tcPr>
            <w:tcW w:w="1276" w:type="dxa"/>
          </w:tcPr>
          <w:p w14:paraId="2B1BB97E" w14:textId="77777777" w:rsidR="00A45744" w:rsidRPr="00606A6C" w:rsidRDefault="00A45744" w:rsidP="00A338CC"/>
        </w:tc>
        <w:tc>
          <w:tcPr>
            <w:tcW w:w="5529" w:type="dxa"/>
          </w:tcPr>
          <w:p w14:paraId="61A7EA3E" w14:textId="77777777" w:rsidR="00A45744" w:rsidRPr="00606A6C" w:rsidRDefault="00A45744" w:rsidP="00E529AB">
            <w:pPr>
              <w:jc w:val="right"/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850" w:type="dxa"/>
          </w:tcPr>
          <w:p w14:paraId="01D233B4" w14:textId="77777777" w:rsidR="00A45744" w:rsidRPr="00606A6C" w:rsidRDefault="00F35B58" w:rsidP="00F35B58">
            <w:pPr>
              <w:rPr>
                <w:b/>
              </w:rPr>
            </w:pPr>
            <w:permStart w:id="1311342378" w:edGrp="everyone"/>
            <w:r>
              <w:rPr>
                <w:b/>
              </w:rPr>
              <w:t xml:space="preserve"> </w:t>
            </w:r>
            <w:r w:rsidR="00A64F62">
              <w:rPr>
                <w:b/>
              </w:rPr>
              <w:t>28</w:t>
            </w:r>
            <w:r>
              <w:rPr>
                <w:b/>
              </w:rPr>
              <w:t xml:space="preserve"> </w:t>
            </w:r>
            <w:r w:rsidR="008C553D">
              <w:rPr>
                <w:b/>
              </w:rPr>
              <w:t xml:space="preserve"> </w:t>
            </w:r>
            <w:permEnd w:id="1311342378"/>
          </w:p>
        </w:tc>
        <w:tc>
          <w:tcPr>
            <w:tcW w:w="3119" w:type="dxa"/>
          </w:tcPr>
          <w:p w14:paraId="7816386F" w14:textId="77777777" w:rsidR="00A45744" w:rsidRDefault="00A45744" w:rsidP="00A338CC"/>
        </w:tc>
      </w:tr>
      <w:tr w:rsidR="00F35B58" w:rsidRPr="00870874" w14:paraId="7BBD4399" w14:textId="77777777" w:rsidTr="00D5552D">
        <w:trPr>
          <w:trHeight w:val="244"/>
        </w:trPr>
        <w:tc>
          <w:tcPr>
            <w:tcW w:w="10774" w:type="dxa"/>
            <w:gridSpan w:val="4"/>
            <w:shd w:val="clear" w:color="auto" w:fill="92CDDC" w:themeFill="accent5" w:themeFillTint="99"/>
          </w:tcPr>
          <w:p w14:paraId="52F77E83" w14:textId="77777777" w:rsidR="00F35B58" w:rsidRPr="00F56592" w:rsidRDefault="00F35B58" w:rsidP="00D5552D">
            <w:pPr>
              <w:rPr>
                <w:b/>
                <w:lang w:val="en-US"/>
              </w:rPr>
            </w:pPr>
            <w:bookmarkStart w:id="2" w:name="Bafsluiting"/>
            <w:bookmarkStart w:id="3" w:name="Bnaamafsluit"/>
            <w:bookmarkStart w:id="4" w:name="Bbijlage"/>
            <w:bookmarkStart w:id="5" w:name="Bcopieaan"/>
            <w:bookmarkEnd w:id="2"/>
            <w:bookmarkEnd w:id="3"/>
            <w:bookmarkEnd w:id="4"/>
            <w:bookmarkEnd w:id="5"/>
            <w:r>
              <w:rPr>
                <w:b/>
                <w:lang w:val="en-US"/>
              </w:rPr>
              <w:t>Specialisation  Courses</w:t>
            </w:r>
            <w:r w:rsidRPr="002A264B">
              <w:rPr>
                <w:b/>
                <w:lang w:val="en-US"/>
              </w:rPr>
              <w:t xml:space="preserve"> </w:t>
            </w:r>
            <w:r>
              <w:rPr>
                <w:b/>
                <w:u w:val="single"/>
                <w:lang w:val="en-US"/>
              </w:rPr>
              <w:t>&gt;</w:t>
            </w:r>
            <w:r>
              <w:rPr>
                <w:b/>
                <w:lang w:val="en-US"/>
              </w:rPr>
              <w:t xml:space="preserve"> 15 EC</w:t>
            </w:r>
          </w:p>
        </w:tc>
      </w:tr>
      <w:tr w:rsidR="00F35B58" w:rsidRPr="00870874" w14:paraId="05443456" w14:textId="77777777" w:rsidTr="00D5552D">
        <w:trPr>
          <w:trHeight w:val="244"/>
        </w:trPr>
        <w:tc>
          <w:tcPr>
            <w:tcW w:w="1276" w:type="dxa"/>
            <w:shd w:val="clear" w:color="auto" w:fill="auto"/>
          </w:tcPr>
          <w:p w14:paraId="26D746E2" w14:textId="77777777" w:rsidR="00F35B58" w:rsidRPr="002A264B" w:rsidRDefault="00F35B58" w:rsidP="00D5552D">
            <w:pPr>
              <w:rPr>
                <w:lang w:val="en-US"/>
              </w:rPr>
            </w:pPr>
            <w:permStart w:id="1612328811" w:edGrp="everyone"/>
            <w:r w:rsidRPr="002A264B">
              <w:rPr>
                <w:lang w:val="en-US"/>
              </w:rPr>
              <w:t xml:space="preserve"> </w:t>
            </w:r>
            <w:r w:rsidR="00A64F62">
              <w:rPr>
                <w:lang w:val="en-US"/>
              </w:rPr>
              <w:t>ET4034</w:t>
            </w:r>
            <w:r w:rsidRPr="002A264B">
              <w:rPr>
                <w:lang w:val="en-US"/>
              </w:rPr>
              <w:t xml:space="preserve">  </w:t>
            </w:r>
            <w:permEnd w:id="1612328811"/>
          </w:p>
        </w:tc>
        <w:tc>
          <w:tcPr>
            <w:tcW w:w="5529" w:type="dxa"/>
          </w:tcPr>
          <w:p w14:paraId="2BC72126" w14:textId="77777777" w:rsidR="00F35B58" w:rsidRPr="002A264B" w:rsidRDefault="00A64F62" w:rsidP="00D5552D">
            <w:pPr>
              <w:rPr>
                <w:lang w:val="en-US"/>
              </w:rPr>
            </w:pPr>
            <w:permStart w:id="1352468625" w:edGrp="everyone"/>
            <w:r>
              <w:rPr>
                <w:lang w:val="en-US"/>
              </w:rPr>
              <w:t>Telecom, Architecture &amp; Business models</w:t>
            </w:r>
            <w:permEnd w:id="1352468625"/>
          </w:p>
        </w:tc>
        <w:tc>
          <w:tcPr>
            <w:tcW w:w="850" w:type="dxa"/>
          </w:tcPr>
          <w:p w14:paraId="114F6881" w14:textId="77777777" w:rsidR="00F35B58" w:rsidRPr="002A264B" w:rsidRDefault="00A64F62" w:rsidP="00D5552D">
            <w:pPr>
              <w:rPr>
                <w:lang w:val="en-US"/>
              </w:rPr>
            </w:pPr>
            <w:permStart w:id="1743081209" w:edGrp="everyone"/>
            <w:r>
              <w:rPr>
                <w:lang w:val="en-US"/>
              </w:rPr>
              <w:t>4</w:t>
            </w:r>
            <w:permEnd w:id="1743081209"/>
          </w:p>
        </w:tc>
        <w:tc>
          <w:tcPr>
            <w:tcW w:w="3119" w:type="dxa"/>
          </w:tcPr>
          <w:p w14:paraId="2E68CB18" w14:textId="77777777" w:rsidR="00F35B58" w:rsidRPr="002A264B" w:rsidRDefault="00F35B58" w:rsidP="00D5552D">
            <w:pPr>
              <w:rPr>
                <w:lang w:val="en-US"/>
              </w:rPr>
            </w:pPr>
            <w:permStart w:id="1788281694" w:edGrp="everyone"/>
            <w:r w:rsidRPr="002A264B">
              <w:rPr>
                <w:lang w:val="en-US"/>
              </w:rPr>
              <w:t xml:space="preserve">   </w:t>
            </w:r>
            <w:permEnd w:id="1788281694"/>
          </w:p>
        </w:tc>
      </w:tr>
      <w:tr w:rsidR="00F35B58" w:rsidRPr="00870874" w14:paraId="46DC85EE" w14:textId="77777777" w:rsidTr="00D5552D">
        <w:trPr>
          <w:trHeight w:val="244"/>
        </w:trPr>
        <w:tc>
          <w:tcPr>
            <w:tcW w:w="1276" w:type="dxa"/>
            <w:shd w:val="clear" w:color="auto" w:fill="auto"/>
          </w:tcPr>
          <w:p w14:paraId="249867D7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471753524" w:edGrp="everyone"/>
            <w:r>
              <w:rPr>
                <w:b/>
                <w:lang w:val="en-US"/>
              </w:rPr>
              <w:t>IN4253ET</w:t>
            </w:r>
            <w:permEnd w:id="471753524"/>
          </w:p>
        </w:tc>
        <w:tc>
          <w:tcPr>
            <w:tcW w:w="5529" w:type="dxa"/>
          </w:tcPr>
          <w:p w14:paraId="05D4571C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818042846" w:edGrp="everyone"/>
            <w:r>
              <w:rPr>
                <w:b/>
                <w:lang w:val="en-US"/>
              </w:rPr>
              <w:t>“Hacking Lab”- Applied security analysis</w:t>
            </w:r>
            <w:permEnd w:id="818042846"/>
          </w:p>
        </w:tc>
        <w:tc>
          <w:tcPr>
            <w:tcW w:w="850" w:type="dxa"/>
          </w:tcPr>
          <w:p w14:paraId="3E1E82E5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1872973571" w:edGrp="everyone"/>
            <w:r>
              <w:rPr>
                <w:b/>
                <w:lang w:val="en-US"/>
              </w:rPr>
              <w:t>5</w:t>
            </w:r>
            <w:permEnd w:id="1872973571"/>
          </w:p>
        </w:tc>
        <w:tc>
          <w:tcPr>
            <w:tcW w:w="3119" w:type="dxa"/>
          </w:tcPr>
          <w:p w14:paraId="33906E19" w14:textId="77777777" w:rsidR="00F35B58" w:rsidRPr="002A264B" w:rsidRDefault="00F35B58" w:rsidP="00D5552D">
            <w:pPr>
              <w:rPr>
                <w:lang w:val="en-US"/>
              </w:rPr>
            </w:pPr>
            <w:permStart w:id="1604851995" w:edGrp="everyone"/>
            <w:r w:rsidRPr="002A264B">
              <w:rPr>
                <w:lang w:val="en-US"/>
              </w:rPr>
              <w:t xml:space="preserve">   </w:t>
            </w:r>
            <w:permEnd w:id="1604851995"/>
          </w:p>
        </w:tc>
      </w:tr>
      <w:tr w:rsidR="00F35B58" w:rsidRPr="00870874" w14:paraId="10FA38B8" w14:textId="77777777" w:rsidTr="00D5552D">
        <w:trPr>
          <w:trHeight w:val="244"/>
        </w:trPr>
        <w:tc>
          <w:tcPr>
            <w:tcW w:w="1276" w:type="dxa"/>
            <w:shd w:val="clear" w:color="auto" w:fill="auto"/>
          </w:tcPr>
          <w:p w14:paraId="150AD4EE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1457849706" w:edGrp="everyone"/>
            <w:r>
              <w:rPr>
                <w:b/>
                <w:lang w:val="en-US"/>
              </w:rPr>
              <w:t>IN4331</w:t>
            </w:r>
            <w:permEnd w:id="1457849706"/>
          </w:p>
        </w:tc>
        <w:tc>
          <w:tcPr>
            <w:tcW w:w="5529" w:type="dxa"/>
          </w:tcPr>
          <w:p w14:paraId="5B975D4A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1418414560" w:edGrp="everyone"/>
            <w:r>
              <w:rPr>
                <w:b/>
                <w:lang w:val="en-US"/>
              </w:rPr>
              <w:t>Web data management</w:t>
            </w:r>
            <w:permEnd w:id="1418414560"/>
          </w:p>
        </w:tc>
        <w:tc>
          <w:tcPr>
            <w:tcW w:w="850" w:type="dxa"/>
          </w:tcPr>
          <w:p w14:paraId="58E2CDE0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137309930" w:edGrp="everyone"/>
            <w:r>
              <w:rPr>
                <w:b/>
                <w:lang w:val="en-US"/>
              </w:rPr>
              <w:t>5</w:t>
            </w:r>
            <w:permEnd w:id="137309930"/>
          </w:p>
        </w:tc>
        <w:tc>
          <w:tcPr>
            <w:tcW w:w="3119" w:type="dxa"/>
          </w:tcPr>
          <w:p w14:paraId="1000FD18" w14:textId="77777777" w:rsidR="00F35B58" w:rsidRPr="002A264B" w:rsidRDefault="00F35B58" w:rsidP="00D5552D">
            <w:pPr>
              <w:rPr>
                <w:lang w:val="en-US"/>
              </w:rPr>
            </w:pPr>
            <w:permStart w:id="873735418" w:edGrp="everyone"/>
            <w:permEnd w:id="873735418"/>
          </w:p>
        </w:tc>
      </w:tr>
      <w:tr w:rsidR="00F35B58" w:rsidRPr="00870874" w14:paraId="78D2350B" w14:textId="77777777" w:rsidTr="00D5552D">
        <w:trPr>
          <w:trHeight w:val="244"/>
        </w:trPr>
        <w:tc>
          <w:tcPr>
            <w:tcW w:w="1276" w:type="dxa"/>
            <w:shd w:val="clear" w:color="auto" w:fill="auto"/>
          </w:tcPr>
          <w:p w14:paraId="6A5EAAC1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1801201068" w:edGrp="everyone"/>
            <w:r>
              <w:rPr>
                <w:b/>
                <w:lang w:val="en-US"/>
              </w:rPr>
              <w:t>CS4015</w:t>
            </w:r>
            <w:r w:rsidR="00F35B58" w:rsidRPr="002A264B">
              <w:rPr>
                <w:b/>
                <w:lang w:val="en-US"/>
              </w:rPr>
              <w:t xml:space="preserve">  </w:t>
            </w:r>
            <w:permEnd w:id="1801201068"/>
          </w:p>
        </w:tc>
        <w:tc>
          <w:tcPr>
            <w:tcW w:w="5529" w:type="dxa"/>
          </w:tcPr>
          <w:p w14:paraId="4CC9ABFE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1291806875" w:edGrp="everyone"/>
            <w:proofErr w:type="spellStart"/>
            <w:r>
              <w:rPr>
                <w:b/>
                <w:lang w:val="en-US"/>
              </w:rPr>
              <w:t>Behaviour</w:t>
            </w:r>
            <w:proofErr w:type="spellEnd"/>
            <w:r>
              <w:rPr>
                <w:b/>
                <w:lang w:val="en-US"/>
              </w:rPr>
              <w:t xml:space="preserve"> change support systems</w:t>
            </w:r>
            <w:permEnd w:id="1291806875"/>
          </w:p>
        </w:tc>
        <w:tc>
          <w:tcPr>
            <w:tcW w:w="850" w:type="dxa"/>
          </w:tcPr>
          <w:p w14:paraId="6FD80F1B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1766460352" w:edGrp="everyone"/>
            <w:r>
              <w:rPr>
                <w:b/>
                <w:lang w:val="en-US"/>
              </w:rPr>
              <w:t>5</w:t>
            </w:r>
            <w:permEnd w:id="1766460352"/>
          </w:p>
        </w:tc>
        <w:tc>
          <w:tcPr>
            <w:tcW w:w="3119" w:type="dxa"/>
          </w:tcPr>
          <w:p w14:paraId="4EC864DC" w14:textId="77777777" w:rsidR="00F35B58" w:rsidRPr="002A264B" w:rsidRDefault="00F35B58" w:rsidP="00D5552D">
            <w:pPr>
              <w:rPr>
                <w:lang w:val="en-US"/>
              </w:rPr>
            </w:pPr>
            <w:permStart w:id="1177780030" w:edGrp="everyone"/>
            <w:r w:rsidRPr="002A264B">
              <w:rPr>
                <w:lang w:val="en-US"/>
              </w:rPr>
              <w:t xml:space="preserve"> </w:t>
            </w:r>
            <w:r w:rsidR="00A64F62">
              <w:rPr>
                <w:lang w:val="en-US"/>
              </w:rPr>
              <w:t>replacement</w:t>
            </w:r>
            <w:r w:rsidRPr="002A264B">
              <w:rPr>
                <w:lang w:val="en-US"/>
              </w:rPr>
              <w:t xml:space="preserve">  </w:t>
            </w:r>
            <w:permEnd w:id="1177780030"/>
          </w:p>
        </w:tc>
      </w:tr>
      <w:tr w:rsidR="00F35B58" w:rsidRPr="00870874" w14:paraId="71440FD9" w14:textId="77777777" w:rsidTr="00D5552D">
        <w:trPr>
          <w:trHeight w:val="244"/>
        </w:trPr>
        <w:tc>
          <w:tcPr>
            <w:tcW w:w="1276" w:type="dxa"/>
            <w:shd w:val="clear" w:color="auto" w:fill="auto"/>
          </w:tcPr>
          <w:p w14:paraId="3349E121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1650272697" w:edGrp="everyone" w:colFirst="0" w:colLast="0"/>
            <w:r>
              <w:rPr>
                <w:b/>
                <w:lang w:val="en-US"/>
              </w:rPr>
              <w:t>MTM1418</w:t>
            </w:r>
            <w:r>
              <w:rPr>
                <w:b/>
                <w:lang w:val="en-US"/>
              </w:rPr>
              <w:br/>
              <w:t>WI4051TU</w:t>
            </w:r>
          </w:p>
        </w:tc>
        <w:tc>
          <w:tcPr>
            <w:tcW w:w="5529" w:type="dxa"/>
          </w:tcPr>
          <w:p w14:paraId="344E8BD3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1196579440" w:edGrp="everyone"/>
            <w:r>
              <w:rPr>
                <w:b/>
                <w:lang w:val="en-US"/>
              </w:rPr>
              <w:t>Advanced ship production simulation</w:t>
            </w:r>
            <w:r>
              <w:rPr>
                <w:b/>
                <w:lang w:val="en-US"/>
              </w:rPr>
              <w:br/>
              <w:t>Introduction to operations research</w:t>
            </w:r>
            <w:permEnd w:id="1196579440"/>
          </w:p>
        </w:tc>
        <w:tc>
          <w:tcPr>
            <w:tcW w:w="850" w:type="dxa"/>
          </w:tcPr>
          <w:p w14:paraId="4456F984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272526173" w:edGrp="everyone"/>
            <w:r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br/>
              <w:t>6</w:t>
            </w:r>
            <w:permEnd w:id="272526173"/>
          </w:p>
        </w:tc>
        <w:tc>
          <w:tcPr>
            <w:tcW w:w="3119" w:type="dxa"/>
          </w:tcPr>
          <w:p w14:paraId="57AF0AF4" w14:textId="77777777" w:rsidR="00F35B58" w:rsidRPr="002A264B" w:rsidRDefault="00F35B58" w:rsidP="00D5552D">
            <w:pPr>
              <w:rPr>
                <w:lang w:val="en-US"/>
              </w:rPr>
            </w:pPr>
            <w:permStart w:id="2002666910" w:edGrp="everyone"/>
            <w:r w:rsidRPr="002A264B">
              <w:rPr>
                <w:lang w:val="en-US"/>
              </w:rPr>
              <w:t xml:space="preserve">   </w:t>
            </w:r>
            <w:permEnd w:id="2002666910"/>
          </w:p>
        </w:tc>
      </w:tr>
      <w:permEnd w:id="1650272697"/>
      <w:tr w:rsidR="00F35B58" w14:paraId="2665E9DF" w14:textId="77777777" w:rsidTr="00D5552D">
        <w:trPr>
          <w:trHeight w:val="244"/>
        </w:trPr>
        <w:tc>
          <w:tcPr>
            <w:tcW w:w="1276" w:type="dxa"/>
            <w:shd w:val="clear" w:color="auto" w:fill="auto"/>
          </w:tcPr>
          <w:p w14:paraId="5B20F689" w14:textId="77777777" w:rsidR="00F35B58" w:rsidRPr="002A264B" w:rsidRDefault="00F35B58" w:rsidP="00D5552D">
            <w:pPr>
              <w:rPr>
                <w:b/>
                <w:lang w:val="en-US"/>
              </w:rPr>
            </w:pPr>
          </w:p>
        </w:tc>
        <w:tc>
          <w:tcPr>
            <w:tcW w:w="5529" w:type="dxa"/>
          </w:tcPr>
          <w:p w14:paraId="1A9EC59B" w14:textId="77777777" w:rsidR="00F35B58" w:rsidRPr="001476A5" w:rsidRDefault="00F35B58" w:rsidP="00D5552D">
            <w:pPr>
              <w:jc w:val="right"/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850" w:type="dxa"/>
          </w:tcPr>
          <w:p w14:paraId="580F8AFF" w14:textId="77777777" w:rsidR="00F35B58" w:rsidRDefault="00F35B58" w:rsidP="00D5552D">
            <w:pPr>
              <w:rPr>
                <w:b/>
              </w:rPr>
            </w:pPr>
            <w:permStart w:id="523652748" w:edGrp="everyone"/>
            <w:r>
              <w:rPr>
                <w:b/>
              </w:rPr>
              <w:t xml:space="preserve"> </w:t>
            </w:r>
            <w:r w:rsidR="00A64F62">
              <w:rPr>
                <w:b/>
              </w:rPr>
              <w:t>30</w:t>
            </w:r>
            <w:r>
              <w:rPr>
                <w:b/>
              </w:rPr>
              <w:t xml:space="preserve">  </w:t>
            </w:r>
            <w:permEnd w:id="523652748"/>
          </w:p>
        </w:tc>
        <w:tc>
          <w:tcPr>
            <w:tcW w:w="3119" w:type="dxa"/>
          </w:tcPr>
          <w:p w14:paraId="6754419C" w14:textId="77777777" w:rsidR="00F35B58" w:rsidRDefault="00F35B58" w:rsidP="00D5552D"/>
        </w:tc>
      </w:tr>
      <w:tr w:rsidR="00F35B58" w:rsidRPr="00870874" w14:paraId="0F06D0F2" w14:textId="77777777" w:rsidTr="00D5552D">
        <w:trPr>
          <w:trHeight w:val="244"/>
        </w:trPr>
        <w:tc>
          <w:tcPr>
            <w:tcW w:w="10774" w:type="dxa"/>
            <w:gridSpan w:val="4"/>
            <w:shd w:val="clear" w:color="auto" w:fill="92CDDC" w:themeFill="accent5" w:themeFillTint="99"/>
          </w:tcPr>
          <w:p w14:paraId="2EC9CE94" w14:textId="77777777" w:rsidR="00F35B58" w:rsidRPr="002A264B" w:rsidRDefault="00F35B58" w:rsidP="00D5552D">
            <w:pPr>
              <w:rPr>
                <w:b/>
                <w:lang w:val="en-US"/>
              </w:rPr>
            </w:pPr>
            <w:r w:rsidRPr="002A264B">
              <w:rPr>
                <w:b/>
                <w:lang w:val="en-US"/>
              </w:rPr>
              <w:t xml:space="preserve">Homologation Courses </w:t>
            </w:r>
            <w:r>
              <w:rPr>
                <w:b/>
                <w:u w:val="single"/>
                <w:lang w:val="en-US"/>
              </w:rPr>
              <w:t>&lt;</w:t>
            </w:r>
            <w:r>
              <w:rPr>
                <w:b/>
                <w:lang w:val="en-US"/>
              </w:rPr>
              <w:t xml:space="preserve"> 15 EC</w:t>
            </w:r>
          </w:p>
        </w:tc>
      </w:tr>
      <w:tr w:rsidR="00F35B58" w:rsidRPr="00870874" w14:paraId="004CC651" w14:textId="77777777" w:rsidTr="00D5552D">
        <w:trPr>
          <w:trHeight w:val="244"/>
        </w:trPr>
        <w:tc>
          <w:tcPr>
            <w:tcW w:w="1276" w:type="dxa"/>
            <w:shd w:val="clear" w:color="auto" w:fill="auto"/>
          </w:tcPr>
          <w:p w14:paraId="138A8AD7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1856117784" w:edGrp="everyone"/>
            <w:r>
              <w:rPr>
                <w:b/>
                <w:lang w:val="en-US"/>
              </w:rPr>
              <w:t xml:space="preserve">  </w:t>
            </w:r>
            <w:r w:rsidR="00F35B58" w:rsidRPr="002A264B">
              <w:rPr>
                <w:b/>
                <w:lang w:val="en-US"/>
              </w:rPr>
              <w:t xml:space="preserve"> </w:t>
            </w:r>
            <w:permEnd w:id="1856117784"/>
          </w:p>
        </w:tc>
        <w:tc>
          <w:tcPr>
            <w:tcW w:w="5529" w:type="dxa"/>
          </w:tcPr>
          <w:p w14:paraId="44FD130D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134380662" w:edGrp="everyone"/>
            <w:r>
              <w:rPr>
                <w:b/>
                <w:lang w:val="en-US"/>
              </w:rPr>
              <w:t xml:space="preserve">   </w:t>
            </w:r>
            <w:permEnd w:id="134380662"/>
          </w:p>
        </w:tc>
        <w:tc>
          <w:tcPr>
            <w:tcW w:w="850" w:type="dxa"/>
          </w:tcPr>
          <w:p w14:paraId="3BD0B55C" w14:textId="77777777" w:rsidR="00F35B58" w:rsidRPr="002A264B" w:rsidRDefault="00A64F62" w:rsidP="00D5552D">
            <w:pPr>
              <w:rPr>
                <w:lang w:val="en-US"/>
              </w:rPr>
            </w:pPr>
            <w:permStart w:id="1019172173" w:edGrp="everyone"/>
            <w:r>
              <w:rPr>
                <w:lang w:val="en-US"/>
              </w:rPr>
              <w:t xml:space="preserve">   </w:t>
            </w:r>
            <w:permEnd w:id="1019172173"/>
          </w:p>
        </w:tc>
        <w:tc>
          <w:tcPr>
            <w:tcW w:w="3119" w:type="dxa"/>
          </w:tcPr>
          <w:p w14:paraId="50CA69E1" w14:textId="77777777" w:rsidR="00F35B58" w:rsidRPr="002A264B" w:rsidRDefault="00F35B58" w:rsidP="00D5552D">
            <w:pPr>
              <w:rPr>
                <w:lang w:val="en-US"/>
              </w:rPr>
            </w:pPr>
            <w:permStart w:id="1697258803" w:edGrp="everyone"/>
            <w:r w:rsidRPr="002A264B">
              <w:rPr>
                <w:lang w:val="en-US"/>
              </w:rPr>
              <w:t xml:space="preserve"> </w:t>
            </w:r>
            <w:r w:rsidR="00A64F62">
              <w:rPr>
                <w:lang w:val="en-US"/>
              </w:rPr>
              <w:t xml:space="preserve">  </w:t>
            </w:r>
            <w:permEnd w:id="1697258803"/>
          </w:p>
        </w:tc>
      </w:tr>
      <w:tr w:rsidR="00F35B58" w:rsidRPr="00870874" w14:paraId="3FBFF961" w14:textId="77777777" w:rsidTr="00D5552D">
        <w:trPr>
          <w:trHeight w:val="244"/>
        </w:trPr>
        <w:tc>
          <w:tcPr>
            <w:tcW w:w="1276" w:type="dxa"/>
            <w:shd w:val="clear" w:color="auto" w:fill="auto"/>
          </w:tcPr>
          <w:p w14:paraId="1C60C248" w14:textId="77777777" w:rsidR="00F35B58" w:rsidRPr="002A264B" w:rsidRDefault="00F35B58" w:rsidP="00D5552D">
            <w:pPr>
              <w:rPr>
                <w:b/>
                <w:lang w:val="en-US"/>
              </w:rPr>
            </w:pPr>
            <w:permStart w:id="926685149" w:edGrp="everyone" w:colFirst="0" w:colLast="0"/>
            <w:r w:rsidRPr="002A264B">
              <w:rPr>
                <w:b/>
                <w:lang w:val="en-US"/>
              </w:rPr>
              <w:t xml:space="preserve"> </w:t>
            </w:r>
          </w:p>
        </w:tc>
        <w:tc>
          <w:tcPr>
            <w:tcW w:w="5529" w:type="dxa"/>
          </w:tcPr>
          <w:p w14:paraId="470A081E" w14:textId="77777777" w:rsidR="00F35B58" w:rsidRPr="002A264B" w:rsidRDefault="00F35B58" w:rsidP="00D5552D">
            <w:pPr>
              <w:rPr>
                <w:b/>
                <w:lang w:val="en-US"/>
              </w:rPr>
            </w:pPr>
            <w:permStart w:id="1654020247" w:edGrp="everyone"/>
            <w:r w:rsidRPr="002A264B">
              <w:rPr>
                <w:b/>
                <w:lang w:val="en-US"/>
              </w:rPr>
              <w:t xml:space="preserve">   </w:t>
            </w:r>
            <w:permEnd w:id="1654020247"/>
          </w:p>
        </w:tc>
        <w:tc>
          <w:tcPr>
            <w:tcW w:w="850" w:type="dxa"/>
          </w:tcPr>
          <w:p w14:paraId="66E64575" w14:textId="77777777" w:rsidR="00F35B58" w:rsidRPr="002A264B" w:rsidRDefault="00F35B58" w:rsidP="00D5552D">
            <w:pPr>
              <w:rPr>
                <w:lang w:val="en-US"/>
              </w:rPr>
            </w:pPr>
            <w:permStart w:id="1753636035" w:edGrp="everyone"/>
            <w:r w:rsidRPr="002A264B">
              <w:rPr>
                <w:lang w:val="en-US"/>
              </w:rPr>
              <w:t xml:space="preserve">   </w:t>
            </w:r>
            <w:permEnd w:id="1753636035"/>
          </w:p>
        </w:tc>
        <w:tc>
          <w:tcPr>
            <w:tcW w:w="3119" w:type="dxa"/>
          </w:tcPr>
          <w:p w14:paraId="2B037C30" w14:textId="77777777" w:rsidR="00F35B58" w:rsidRPr="002A264B" w:rsidRDefault="00F35B58" w:rsidP="00D5552D">
            <w:pPr>
              <w:rPr>
                <w:lang w:val="en-US"/>
              </w:rPr>
            </w:pPr>
            <w:permStart w:id="1459296959" w:edGrp="everyone"/>
            <w:r w:rsidRPr="002A264B">
              <w:rPr>
                <w:lang w:val="en-US"/>
              </w:rPr>
              <w:t xml:space="preserve">   </w:t>
            </w:r>
            <w:permEnd w:id="1459296959"/>
          </w:p>
        </w:tc>
      </w:tr>
      <w:tr w:rsidR="00F35B58" w:rsidRPr="00870874" w14:paraId="75295E10" w14:textId="77777777" w:rsidTr="00D5552D">
        <w:trPr>
          <w:trHeight w:val="244"/>
        </w:trPr>
        <w:tc>
          <w:tcPr>
            <w:tcW w:w="1276" w:type="dxa"/>
            <w:shd w:val="clear" w:color="auto" w:fill="auto"/>
          </w:tcPr>
          <w:p w14:paraId="42CEE411" w14:textId="77777777" w:rsidR="00F35B58" w:rsidRPr="002A264B" w:rsidRDefault="00F35B58" w:rsidP="00D5552D">
            <w:pPr>
              <w:rPr>
                <w:b/>
                <w:lang w:val="en-US"/>
              </w:rPr>
            </w:pPr>
            <w:permStart w:id="1087254185" w:edGrp="everyone"/>
            <w:permEnd w:id="926685149"/>
            <w:r w:rsidRPr="002A264B">
              <w:rPr>
                <w:b/>
                <w:lang w:val="en-US"/>
              </w:rPr>
              <w:t xml:space="preserve">   </w:t>
            </w:r>
            <w:permEnd w:id="1087254185"/>
          </w:p>
        </w:tc>
        <w:tc>
          <w:tcPr>
            <w:tcW w:w="5529" w:type="dxa"/>
          </w:tcPr>
          <w:p w14:paraId="16103440" w14:textId="77777777" w:rsidR="00F35B58" w:rsidRPr="002A264B" w:rsidRDefault="00F35B58" w:rsidP="00D5552D">
            <w:pPr>
              <w:rPr>
                <w:b/>
                <w:lang w:val="en-US"/>
              </w:rPr>
            </w:pPr>
            <w:permStart w:id="1172525336" w:edGrp="everyone"/>
            <w:r w:rsidRPr="002A264B">
              <w:rPr>
                <w:b/>
                <w:lang w:val="en-US"/>
              </w:rPr>
              <w:t xml:space="preserve">   </w:t>
            </w:r>
            <w:permEnd w:id="1172525336"/>
          </w:p>
        </w:tc>
        <w:tc>
          <w:tcPr>
            <w:tcW w:w="850" w:type="dxa"/>
          </w:tcPr>
          <w:p w14:paraId="06B12716" w14:textId="77777777" w:rsidR="00F35B58" w:rsidRPr="002A264B" w:rsidRDefault="00F35B58" w:rsidP="00D5552D">
            <w:pPr>
              <w:rPr>
                <w:lang w:val="en-US"/>
              </w:rPr>
            </w:pPr>
            <w:permStart w:id="1836865784" w:edGrp="everyone"/>
            <w:r w:rsidRPr="002A264B">
              <w:rPr>
                <w:lang w:val="en-US"/>
              </w:rPr>
              <w:t xml:space="preserve">   </w:t>
            </w:r>
            <w:permEnd w:id="1836865784"/>
          </w:p>
        </w:tc>
        <w:tc>
          <w:tcPr>
            <w:tcW w:w="3119" w:type="dxa"/>
          </w:tcPr>
          <w:p w14:paraId="5535346F" w14:textId="77777777" w:rsidR="00F35B58" w:rsidRPr="002A264B" w:rsidRDefault="00F35B58" w:rsidP="00D5552D">
            <w:pPr>
              <w:rPr>
                <w:lang w:val="en-US"/>
              </w:rPr>
            </w:pPr>
            <w:permStart w:id="1332637855" w:edGrp="everyone"/>
            <w:r w:rsidRPr="002A264B">
              <w:rPr>
                <w:lang w:val="en-US"/>
              </w:rPr>
              <w:t xml:space="preserve">   </w:t>
            </w:r>
            <w:permEnd w:id="1332637855"/>
          </w:p>
        </w:tc>
      </w:tr>
      <w:tr w:rsidR="00F35B58" w14:paraId="593E22E9" w14:textId="77777777" w:rsidTr="00D5552D">
        <w:trPr>
          <w:trHeight w:val="244"/>
        </w:trPr>
        <w:tc>
          <w:tcPr>
            <w:tcW w:w="1276" w:type="dxa"/>
            <w:shd w:val="clear" w:color="auto" w:fill="auto"/>
          </w:tcPr>
          <w:p w14:paraId="4F0A808D" w14:textId="77777777" w:rsidR="00F35B58" w:rsidRPr="002A264B" w:rsidRDefault="00F35B58" w:rsidP="00D5552D">
            <w:pPr>
              <w:rPr>
                <w:b/>
                <w:lang w:val="en-US"/>
              </w:rPr>
            </w:pPr>
          </w:p>
        </w:tc>
        <w:tc>
          <w:tcPr>
            <w:tcW w:w="5529" w:type="dxa"/>
          </w:tcPr>
          <w:p w14:paraId="60F27B0F" w14:textId="77777777" w:rsidR="00F35B58" w:rsidRPr="001476A5" w:rsidRDefault="00F35B58" w:rsidP="00D5552D">
            <w:pPr>
              <w:jc w:val="right"/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850" w:type="dxa"/>
          </w:tcPr>
          <w:p w14:paraId="5167E67C" w14:textId="77777777" w:rsidR="00F35B58" w:rsidRDefault="00F35B58" w:rsidP="00D5552D">
            <w:pPr>
              <w:rPr>
                <w:b/>
              </w:rPr>
            </w:pPr>
            <w:permStart w:id="1992164778" w:edGrp="everyone"/>
            <w:r>
              <w:rPr>
                <w:b/>
              </w:rPr>
              <w:t xml:space="preserve">   </w:t>
            </w:r>
            <w:permEnd w:id="1992164778"/>
          </w:p>
        </w:tc>
        <w:tc>
          <w:tcPr>
            <w:tcW w:w="3119" w:type="dxa"/>
          </w:tcPr>
          <w:p w14:paraId="1A01FC70" w14:textId="77777777" w:rsidR="00F35B58" w:rsidRDefault="00F35B58" w:rsidP="00D5552D"/>
        </w:tc>
      </w:tr>
      <w:tr w:rsidR="00F35B58" w:rsidRPr="00870874" w14:paraId="6517A2D1" w14:textId="77777777" w:rsidTr="00D5552D">
        <w:trPr>
          <w:trHeight w:val="244"/>
        </w:trPr>
        <w:tc>
          <w:tcPr>
            <w:tcW w:w="10774" w:type="dxa"/>
            <w:gridSpan w:val="4"/>
            <w:shd w:val="clear" w:color="auto" w:fill="92CDDC" w:themeFill="accent5" w:themeFillTint="99"/>
          </w:tcPr>
          <w:p w14:paraId="3FCE36C3" w14:textId="77777777" w:rsidR="00F35B58" w:rsidRPr="002A264B" w:rsidRDefault="00F35B58" w:rsidP="00D5552D">
            <w:pPr>
              <w:rPr>
                <w:b/>
                <w:lang w:val="en-US"/>
              </w:rPr>
            </w:pPr>
            <w:r w:rsidRPr="002A264B">
              <w:rPr>
                <w:b/>
                <w:lang w:val="en-US"/>
              </w:rPr>
              <w:t xml:space="preserve">Free Electives: </w:t>
            </w:r>
            <w:r w:rsidRPr="002A264B">
              <w:rPr>
                <w:rFonts w:cs="Tahoma"/>
                <w:b/>
                <w:lang w:val="en-US"/>
              </w:rPr>
              <w:t>≤</w:t>
            </w:r>
            <w:r>
              <w:rPr>
                <w:b/>
                <w:lang w:val="en-US"/>
              </w:rPr>
              <w:t xml:space="preserve"> 25</w:t>
            </w:r>
            <w:r w:rsidRPr="002A264B">
              <w:rPr>
                <w:b/>
                <w:lang w:val="en-US"/>
              </w:rPr>
              <w:t xml:space="preserve"> EC</w:t>
            </w:r>
          </w:p>
        </w:tc>
      </w:tr>
      <w:tr w:rsidR="00F35B58" w:rsidRPr="00870874" w14:paraId="4C67F466" w14:textId="77777777" w:rsidTr="00D5552D">
        <w:trPr>
          <w:trHeight w:val="244"/>
        </w:trPr>
        <w:tc>
          <w:tcPr>
            <w:tcW w:w="1276" w:type="dxa"/>
            <w:shd w:val="clear" w:color="auto" w:fill="auto"/>
          </w:tcPr>
          <w:p w14:paraId="56CE0CCF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1179597816" w:edGrp="everyone"/>
            <w:r>
              <w:rPr>
                <w:b/>
                <w:lang w:val="en-US"/>
              </w:rPr>
              <w:t>WM0705TU</w:t>
            </w:r>
            <w:r w:rsidR="00F35B58" w:rsidRPr="002A264B">
              <w:rPr>
                <w:b/>
                <w:lang w:val="en-US"/>
              </w:rPr>
              <w:t xml:space="preserve">  </w:t>
            </w:r>
            <w:permEnd w:id="1179597816"/>
          </w:p>
        </w:tc>
        <w:tc>
          <w:tcPr>
            <w:tcW w:w="5529" w:type="dxa"/>
          </w:tcPr>
          <w:p w14:paraId="39CE35B8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1841199204" w:edGrp="everyone"/>
            <w:r>
              <w:rPr>
                <w:b/>
                <w:lang w:val="en-US"/>
              </w:rPr>
              <w:t>E-law</w:t>
            </w:r>
            <w:permEnd w:id="1841199204"/>
          </w:p>
        </w:tc>
        <w:tc>
          <w:tcPr>
            <w:tcW w:w="850" w:type="dxa"/>
          </w:tcPr>
          <w:p w14:paraId="36EFA97D" w14:textId="77777777" w:rsidR="00F35B58" w:rsidRPr="002A264B" w:rsidRDefault="00A64F62" w:rsidP="00D5552D">
            <w:pPr>
              <w:rPr>
                <w:lang w:val="en-US"/>
              </w:rPr>
            </w:pPr>
            <w:permStart w:id="1877963819" w:edGrp="everyone"/>
            <w:r>
              <w:rPr>
                <w:lang w:val="en-US"/>
              </w:rPr>
              <w:t>5</w:t>
            </w:r>
            <w:permEnd w:id="1877963819"/>
          </w:p>
        </w:tc>
        <w:tc>
          <w:tcPr>
            <w:tcW w:w="3119" w:type="dxa"/>
          </w:tcPr>
          <w:p w14:paraId="2345EB7E" w14:textId="77777777" w:rsidR="00F35B58" w:rsidRPr="002A264B" w:rsidRDefault="00A64F62" w:rsidP="00D5552D">
            <w:pPr>
              <w:rPr>
                <w:lang w:val="en-US"/>
              </w:rPr>
            </w:pPr>
            <w:permStart w:id="1387553146" w:edGrp="everyone"/>
            <w:r>
              <w:rPr>
                <w:lang w:val="en-US"/>
              </w:rPr>
              <w:t>Replacement</w:t>
            </w:r>
            <w:permEnd w:id="1387553146"/>
          </w:p>
        </w:tc>
      </w:tr>
      <w:tr w:rsidR="00F35B58" w:rsidRPr="00870874" w14:paraId="454A59CF" w14:textId="77777777" w:rsidTr="00D5552D">
        <w:trPr>
          <w:trHeight w:val="244"/>
        </w:trPr>
        <w:tc>
          <w:tcPr>
            <w:tcW w:w="1276" w:type="dxa"/>
            <w:shd w:val="clear" w:color="auto" w:fill="auto"/>
          </w:tcPr>
          <w:p w14:paraId="4B17CCAA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1961971619" w:edGrp="everyone" w:colFirst="0" w:colLast="0"/>
            <w:r>
              <w:rPr>
                <w:b/>
                <w:lang w:val="en-US"/>
              </w:rPr>
              <w:t>OE44125</w:t>
            </w:r>
            <w:r w:rsidR="00F35B58" w:rsidRPr="002A264B">
              <w:rPr>
                <w:b/>
                <w:lang w:val="en-US"/>
              </w:rPr>
              <w:t xml:space="preserve"> </w:t>
            </w:r>
          </w:p>
        </w:tc>
        <w:tc>
          <w:tcPr>
            <w:tcW w:w="5529" w:type="dxa"/>
          </w:tcPr>
          <w:p w14:paraId="6B1366E7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447183493" w:edGrp="everyone"/>
            <w:r>
              <w:rPr>
                <w:b/>
                <w:lang w:val="en-US"/>
              </w:rPr>
              <w:t>Dynamic positioning</w:t>
            </w:r>
            <w:permEnd w:id="447183493"/>
          </w:p>
        </w:tc>
        <w:tc>
          <w:tcPr>
            <w:tcW w:w="850" w:type="dxa"/>
          </w:tcPr>
          <w:p w14:paraId="625FA141" w14:textId="77777777" w:rsidR="00F35B58" w:rsidRPr="002A264B" w:rsidRDefault="00A64F62" w:rsidP="00D5552D">
            <w:pPr>
              <w:rPr>
                <w:lang w:val="en-US"/>
              </w:rPr>
            </w:pPr>
            <w:permStart w:id="2047880714" w:edGrp="everyone"/>
            <w:r>
              <w:rPr>
                <w:lang w:val="en-US"/>
              </w:rPr>
              <w:t>3</w:t>
            </w:r>
            <w:permEnd w:id="2047880714"/>
          </w:p>
        </w:tc>
        <w:tc>
          <w:tcPr>
            <w:tcW w:w="3119" w:type="dxa"/>
          </w:tcPr>
          <w:p w14:paraId="09BA25D7" w14:textId="77777777" w:rsidR="00F35B58" w:rsidRPr="002A264B" w:rsidRDefault="00F35B58" w:rsidP="00D5552D">
            <w:pPr>
              <w:rPr>
                <w:lang w:val="en-US"/>
              </w:rPr>
            </w:pPr>
            <w:permStart w:id="1373927684" w:edGrp="everyone"/>
            <w:r w:rsidRPr="002A264B">
              <w:rPr>
                <w:lang w:val="en-US"/>
              </w:rPr>
              <w:t xml:space="preserve">   </w:t>
            </w:r>
            <w:permEnd w:id="1373927684"/>
          </w:p>
        </w:tc>
      </w:tr>
      <w:tr w:rsidR="00F35B58" w:rsidRPr="00870874" w14:paraId="6AAF6B68" w14:textId="77777777" w:rsidTr="00D5552D">
        <w:trPr>
          <w:trHeight w:val="244"/>
        </w:trPr>
        <w:tc>
          <w:tcPr>
            <w:tcW w:w="1276" w:type="dxa"/>
            <w:shd w:val="clear" w:color="auto" w:fill="auto"/>
          </w:tcPr>
          <w:p w14:paraId="50643696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447021719" w:edGrp="everyone"/>
            <w:r>
              <w:rPr>
                <w:b/>
                <w:lang w:val="en-US"/>
              </w:rPr>
              <w:t>WB34423-04</w:t>
            </w:r>
            <w:permEnd w:id="1961971619"/>
            <w:permEnd w:id="447021719"/>
          </w:p>
        </w:tc>
        <w:tc>
          <w:tcPr>
            <w:tcW w:w="5529" w:type="dxa"/>
          </w:tcPr>
          <w:p w14:paraId="2F8EF0E9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1786082130" w:edGrp="everyone"/>
            <w:r>
              <w:rPr>
                <w:b/>
                <w:lang w:val="en-US"/>
              </w:rPr>
              <w:t>The delft systems approach</w:t>
            </w:r>
            <w:permEnd w:id="1786082130"/>
          </w:p>
        </w:tc>
        <w:tc>
          <w:tcPr>
            <w:tcW w:w="850" w:type="dxa"/>
          </w:tcPr>
          <w:p w14:paraId="19BCDB03" w14:textId="77777777" w:rsidR="00F35B58" w:rsidRPr="002A264B" w:rsidRDefault="00A64F62" w:rsidP="00D5552D">
            <w:pPr>
              <w:rPr>
                <w:lang w:val="en-US"/>
              </w:rPr>
            </w:pPr>
            <w:permStart w:id="1255819437" w:edGrp="everyone"/>
            <w:r>
              <w:rPr>
                <w:lang w:val="en-US"/>
              </w:rPr>
              <w:t>3</w:t>
            </w:r>
            <w:permEnd w:id="1255819437"/>
          </w:p>
        </w:tc>
        <w:tc>
          <w:tcPr>
            <w:tcW w:w="3119" w:type="dxa"/>
          </w:tcPr>
          <w:p w14:paraId="7D2AB6B0" w14:textId="77777777" w:rsidR="00F35B58" w:rsidRPr="002A264B" w:rsidRDefault="00F35B58" w:rsidP="00D5552D">
            <w:pPr>
              <w:rPr>
                <w:lang w:val="en-US"/>
              </w:rPr>
            </w:pPr>
            <w:permStart w:id="94200031" w:edGrp="everyone"/>
            <w:r w:rsidRPr="002A264B">
              <w:rPr>
                <w:lang w:val="en-US"/>
              </w:rPr>
              <w:t xml:space="preserve">   </w:t>
            </w:r>
            <w:permEnd w:id="94200031"/>
          </w:p>
        </w:tc>
      </w:tr>
      <w:tr w:rsidR="00F35B58" w:rsidRPr="00870874" w14:paraId="35B1AD18" w14:textId="77777777" w:rsidTr="00D5552D">
        <w:trPr>
          <w:trHeight w:val="244"/>
        </w:trPr>
        <w:tc>
          <w:tcPr>
            <w:tcW w:w="1276" w:type="dxa"/>
            <w:shd w:val="clear" w:color="auto" w:fill="auto"/>
          </w:tcPr>
          <w:p w14:paraId="66B85D28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1206846211" w:edGrp="everyone"/>
            <w:r>
              <w:rPr>
                <w:b/>
                <w:lang w:val="en-US"/>
              </w:rPr>
              <w:t>WM0338TU</w:t>
            </w:r>
            <w:permEnd w:id="1206846211"/>
          </w:p>
        </w:tc>
        <w:tc>
          <w:tcPr>
            <w:tcW w:w="5529" w:type="dxa"/>
          </w:tcPr>
          <w:p w14:paraId="49DAA258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80044939" w:edGrp="everyone"/>
            <w:r>
              <w:rPr>
                <w:b/>
                <w:lang w:val="en-US"/>
              </w:rPr>
              <w:t>Identify in a technological culture</w:t>
            </w:r>
            <w:permEnd w:id="80044939"/>
          </w:p>
        </w:tc>
        <w:tc>
          <w:tcPr>
            <w:tcW w:w="850" w:type="dxa"/>
          </w:tcPr>
          <w:p w14:paraId="6392E980" w14:textId="77777777" w:rsidR="00F35B58" w:rsidRPr="002A264B" w:rsidRDefault="00A64F62" w:rsidP="00D5552D">
            <w:pPr>
              <w:rPr>
                <w:lang w:val="en-US"/>
              </w:rPr>
            </w:pPr>
            <w:permStart w:id="1398088070" w:edGrp="everyone"/>
            <w:r>
              <w:rPr>
                <w:lang w:val="en-US"/>
              </w:rPr>
              <w:t>4</w:t>
            </w:r>
            <w:permEnd w:id="1398088070"/>
          </w:p>
        </w:tc>
        <w:tc>
          <w:tcPr>
            <w:tcW w:w="3119" w:type="dxa"/>
          </w:tcPr>
          <w:p w14:paraId="1614C40C" w14:textId="77777777" w:rsidR="00F35B58" w:rsidRPr="002A264B" w:rsidRDefault="00F35B58" w:rsidP="00D5552D">
            <w:pPr>
              <w:rPr>
                <w:lang w:val="en-US"/>
              </w:rPr>
            </w:pPr>
            <w:permStart w:id="1510219289" w:edGrp="everyone"/>
            <w:r w:rsidRPr="002A264B">
              <w:rPr>
                <w:lang w:val="en-US"/>
              </w:rPr>
              <w:t xml:space="preserve">   </w:t>
            </w:r>
            <w:permEnd w:id="1510219289"/>
          </w:p>
        </w:tc>
      </w:tr>
      <w:tr w:rsidR="00F35B58" w14:paraId="1EB77E6F" w14:textId="77777777" w:rsidTr="00D5552D">
        <w:trPr>
          <w:trHeight w:val="244"/>
        </w:trPr>
        <w:tc>
          <w:tcPr>
            <w:tcW w:w="1276" w:type="dxa"/>
            <w:shd w:val="clear" w:color="auto" w:fill="auto"/>
          </w:tcPr>
          <w:p w14:paraId="7C4A360D" w14:textId="77777777" w:rsidR="00F35B58" w:rsidRPr="002A264B" w:rsidRDefault="00F35B58" w:rsidP="00D5552D">
            <w:pPr>
              <w:rPr>
                <w:b/>
                <w:lang w:val="en-US"/>
              </w:rPr>
            </w:pPr>
          </w:p>
        </w:tc>
        <w:tc>
          <w:tcPr>
            <w:tcW w:w="5529" w:type="dxa"/>
          </w:tcPr>
          <w:p w14:paraId="460883BD" w14:textId="77777777" w:rsidR="00F35B58" w:rsidRPr="00246AFD" w:rsidRDefault="00F35B58" w:rsidP="00D5552D">
            <w:pPr>
              <w:jc w:val="right"/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850" w:type="dxa"/>
          </w:tcPr>
          <w:p w14:paraId="4FB2BC9B" w14:textId="77777777" w:rsidR="00F35B58" w:rsidRDefault="00F35B58" w:rsidP="00D5552D">
            <w:pPr>
              <w:rPr>
                <w:b/>
              </w:rPr>
            </w:pPr>
            <w:permStart w:id="415502580" w:edGrp="everyone"/>
            <w:r>
              <w:rPr>
                <w:b/>
              </w:rPr>
              <w:t xml:space="preserve"> </w:t>
            </w:r>
            <w:r w:rsidR="00230489">
              <w:rPr>
                <w:b/>
              </w:rPr>
              <w:t>15</w:t>
            </w:r>
            <w:r>
              <w:rPr>
                <w:b/>
              </w:rPr>
              <w:t xml:space="preserve">  </w:t>
            </w:r>
            <w:permEnd w:id="415502580"/>
          </w:p>
        </w:tc>
        <w:tc>
          <w:tcPr>
            <w:tcW w:w="3119" w:type="dxa"/>
          </w:tcPr>
          <w:p w14:paraId="16FA6313" w14:textId="77777777" w:rsidR="00F35B58" w:rsidRDefault="00F35B58" w:rsidP="00D5552D"/>
        </w:tc>
      </w:tr>
      <w:tr w:rsidR="00F35B58" w:rsidRPr="008C5690" w14:paraId="6C21043F" w14:textId="77777777" w:rsidTr="00D5552D">
        <w:trPr>
          <w:trHeight w:val="244"/>
        </w:trPr>
        <w:tc>
          <w:tcPr>
            <w:tcW w:w="10774" w:type="dxa"/>
            <w:gridSpan w:val="4"/>
            <w:shd w:val="clear" w:color="auto" w:fill="92CDDC" w:themeFill="accent5" w:themeFillTint="99"/>
          </w:tcPr>
          <w:p w14:paraId="007A3A73" w14:textId="77777777" w:rsidR="00F35B58" w:rsidRPr="002A264B" w:rsidRDefault="00F35B58" w:rsidP="00D5552D">
            <w:pPr>
              <w:rPr>
                <w:b/>
                <w:lang w:val="en-US"/>
              </w:rPr>
            </w:pPr>
            <w:r w:rsidRPr="002A264B">
              <w:rPr>
                <w:b/>
                <w:lang w:val="en-US"/>
              </w:rPr>
              <w:t xml:space="preserve">Seminar chosen specialisation or Literature survey: </w:t>
            </w:r>
            <w:r w:rsidRPr="002A264B">
              <w:rPr>
                <w:rFonts w:cs="Tahoma"/>
                <w:b/>
                <w:lang w:val="en-US"/>
              </w:rPr>
              <w:t>≥</w:t>
            </w:r>
            <w:r w:rsidRPr="002A264B">
              <w:rPr>
                <w:b/>
                <w:lang w:val="en-US"/>
              </w:rPr>
              <w:t xml:space="preserve"> 5 EC</w:t>
            </w:r>
          </w:p>
        </w:tc>
      </w:tr>
      <w:tr w:rsidR="00F35B58" w:rsidRPr="008C5690" w14:paraId="5BE68DAA" w14:textId="77777777" w:rsidTr="00D5552D">
        <w:trPr>
          <w:trHeight w:val="244"/>
        </w:trPr>
        <w:tc>
          <w:tcPr>
            <w:tcW w:w="1276" w:type="dxa"/>
            <w:shd w:val="clear" w:color="auto" w:fill="auto"/>
          </w:tcPr>
          <w:p w14:paraId="49ACE71D" w14:textId="77777777" w:rsidR="00F35B58" w:rsidRPr="002A264B" w:rsidRDefault="00F35B58" w:rsidP="00D5552D">
            <w:pPr>
              <w:rPr>
                <w:b/>
                <w:lang w:val="en-US"/>
              </w:rPr>
            </w:pPr>
            <w:permStart w:id="2020956695" w:edGrp="everyone"/>
            <w:r w:rsidRPr="002A264B">
              <w:rPr>
                <w:b/>
                <w:lang w:val="en-US"/>
              </w:rPr>
              <w:t xml:space="preserve"> </w:t>
            </w:r>
            <w:r w:rsidR="00A64F62">
              <w:rPr>
                <w:b/>
                <w:lang w:val="en-US"/>
              </w:rPr>
              <w:t>IN4354</w:t>
            </w:r>
            <w:r w:rsidRPr="002A264B">
              <w:rPr>
                <w:b/>
                <w:lang w:val="en-US"/>
              </w:rPr>
              <w:t xml:space="preserve">  </w:t>
            </w:r>
            <w:permEnd w:id="2020956695"/>
          </w:p>
        </w:tc>
        <w:tc>
          <w:tcPr>
            <w:tcW w:w="5529" w:type="dxa"/>
          </w:tcPr>
          <w:p w14:paraId="092B1D14" w14:textId="77777777" w:rsidR="00F35B58" w:rsidRPr="002A264B" w:rsidRDefault="00A64F62" w:rsidP="00D5552D">
            <w:pPr>
              <w:rPr>
                <w:b/>
                <w:lang w:val="en-US"/>
              </w:rPr>
            </w:pPr>
            <w:permStart w:id="1507617377" w:edGrp="everyone"/>
            <w:r>
              <w:rPr>
                <w:b/>
                <w:lang w:val="en-US"/>
              </w:rPr>
              <w:t>Seminar Human-Agent Robot teamwork</w:t>
            </w:r>
            <w:permEnd w:id="1507617377"/>
          </w:p>
        </w:tc>
        <w:tc>
          <w:tcPr>
            <w:tcW w:w="850" w:type="dxa"/>
          </w:tcPr>
          <w:p w14:paraId="56073E10" w14:textId="77777777" w:rsidR="00F35B58" w:rsidRPr="002A264B" w:rsidRDefault="00F35B58" w:rsidP="00D5552D">
            <w:pPr>
              <w:rPr>
                <w:b/>
                <w:lang w:val="en-US"/>
              </w:rPr>
            </w:pPr>
            <w:permStart w:id="908074533" w:edGrp="everyone"/>
            <w:r w:rsidRPr="002A264B">
              <w:rPr>
                <w:b/>
                <w:lang w:val="en-US"/>
              </w:rPr>
              <w:t xml:space="preserve"> </w:t>
            </w:r>
            <w:r w:rsidR="00230489">
              <w:rPr>
                <w:b/>
                <w:lang w:val="en-US"/>
              </w:rPr>
              <w:t>5</w:t>
            </w:r>
            <w:r w:rsidRPr="002A264B">
              <w:rPr>
                <w:b/>
                <w:lang w:val="en-US"/>
              </w:rPr>
              <w:t xml:space="preserve">  </w:t>
            </w:r>
            <w:permEnd w:id="908074533"/>
          </w:p>
        </w:tc>
        <w:tc>
          <w:tcPr>
            <w:tcW w:w="3119" w:type="dxa"/>
          </w:tcPr>
          <w:p w14:paraId="6EE4D5AF" w14:textId="77777777" w:rsidR="00F35B58" w:rsidRPr="002A264B" w:rsidRDefault="00F35B58" w:rsidP="00D5552D">
            <w:pPr>
              <w:rPr>
                <w:lang w:val="en-US"/>
              </w:rPr>
            </w:pPr>
            <w:permStart w:id="1694966244" w:edGrp="everyone"/>
            <w:r w:rsidRPr="002A264B">
              <w:rPr>
                <w:lang w:val="en-US"/>
              </w:rPr>
              <w:t xml:space="preserve">   </w:t>
            </w:r>
            <w:permEnd w:id="1694966244"/>
          </w:p>
        </w:tc>
      </w:tr>
      <w:tr w:rsidR="00F35B58" w:rsidRPr="008C5690" w14:paraId="07DDA69D" w14:textId="77777777" w:rsidTr="00D5552D">
        <w:trPr>
          <w:trHeight w:val="244"/>
        </w:trPr>
        <w:tc>
          <w:tcPr>
            <w:tcW w:w="1276" w:type="dxa"/>
            <w:shd w:val="clear" w:color="auto" w:fill="auto"/>
          </w:tcPr>
          <w:p w14:paraId="36D58C99" w14:textId="77777777" w:rsidR="00F35B58" w:rsidRPr="002A264B" w:rsidRDefault="00F35B58" w:rsidP="00D5552D">
            <w:pPr>
              <w:rPr>
                <w:b/>
                <w:lang w:val="en-US"/>
              </w:rPr>
            </w:pPr>
            <w:permStart w:id="179898334" w:edGrp="everyone"/>
            <w:r w:rsidRPr="002A264B">
              <w:rPr>
                <w:b/>
                <w:lang w:val="en-US"/>
              </w:rPr>
              <w:t xml:space="preserve">   </w:t>
            </w:r>
            <w:permEnd w:id="179898334"/>
          </w:p>
        </w:tc>
        <w:tc>
          <w:tcPr>
            <w:tcW w:w="5529" w:type="dxa"/>
          </w:tcPr>
          <w:p w14:paraId="397F9B41" w14:textId="77777777" w:rsidR="00F35B58" w:rsidRPr="002A264B" w:rsidRDefault="00F35B58" w:rsidP="00D5552D">
            <w:pPr>
              <w:rPr>
                <w:b/>
                <w:lang w:val="en-US"/>
              </w:rPr>
            </w:pPr>
            <w:permStart w:id="964367619" w:edGrp="everyone"/>
            <w:r w:rsidRPr="002A264B">
              <w:rPr>
                <w:b/>
                <w:lang w:val="en-US"/>
              </w:rPr>
              <w:t xml:space="preserve">   </w:t>
            </w:r>
            <w:permEnd w:id="964367619"/>
          </w:p>
        </w:tc>
        <w:tc>
          <w:tcPr>
            <w:tcW w:w="850" w:type="dxa"/>
          </w:tcPr>
          <w:p w14:paraId="6F73E600" w14:textId="77777777" w:rsidR="00F35B58" w:rsidRPr="002A264B" w:rsidRDefault="00F35B58" w:rsidP="00D5552D">
            <w:pPr>
              <w:rPr>
                <w:b/>
                <w:lang w:val="en-US"/>
              </w:rPr>
            </w:pPr>
            <w:permStart w:id="1902140401" w:edGrp="everyone"/>
            <w:r w:rsidRPr="002A264B">
              <w:rPr>
                <w:b/>
                <w:lang w:val="en-US"/>
              </w:rPr>
              <w:t xml:space="preserve">   </w:t>
            </w:r>
            <w:permEnd w:id="1902140401"/>
            <w:r w:rsidRPr="002A264B">
              <w:rPr>
                <w:b/>
                <w:lang w:val="en-US"/>
              </w:rPr>
              <w:t xml:space="preserve">  </w:t>
            </w:r>
          </w:p>
        </w:tc>
        <w:tc>
          <w:tcPr>
            <w:tcW w:w="3119" w:type="dxa"/>
          </w:tcPr>
          <w:p w14:paraId="4C4B8297" w14:textId="77777777" w:rsidR="00F35B58" w:rsidRPr="002A264B" w:rsidRDefault="00F35B58" w:rsidP="00D5552D">
            <w:pPr>
              <w:rPr>
                <w:lang w:val="en-US"/>
              </w:rPr>
            </w:pPr>
            <w:permStart w:id="478431223" w:edGrp="everyone"/>
            <w:r w:rsidRPr="002A264B">
              <w:rPr>
                <w:lang w:val="en-US"/>
              </w:rPr>
              <w:t xml:space="preserve">   </w:t>
            </w:r>
            <w:permEnd w:id="478431223"/>
          </w:p>
        </w:tc>
      </w:tr>
      <w:tr w:rsidR="00F35B58" w14:paraId="4E31E1C5" w14:textId="77777777" w:rsidTr="00D5552D">
        <w:trPr>
          <w:trHeight w:val="244"/>
        </w:trPr>
        <w:tc>
          <w:tcPr>
            <w:tcW w:w="1276" w:type="dxa"/>
            <w:shd w:val="clear" w:color="auto" w:fill="auto"/>
          </w:tcPr>
          <w:p w14:paraId="5D4D7AA6" w14:textId="77777777" w:rsidR="00F35B58" w:rsidRPr="002A264B" w:rsidRDefault="00F35B58" w:rsidP="00D5552D">
            <w:pPr>
              <w:rPr>
                <w:b/>
                <w:lang w:val="en-US"/>
              </w:rPr>
            </w:pPr>
          </w:p>
        </w:tc>
        <w:tc>
          <w:tcPr>
            <w:tcW w:w="5529" w:type="dxa"/>
          </w:tcPr>
          <w:p w14:paraId="00671331" w14:textId="77777777" w:rsidR="00F35B58" w:rsidRPr="002A0856" w:rsidRDefault="00F35B58" w:rsidP="00D5552D">
            <w:pPr>
              <w:jc w:val="right"/>
              <w:rPr>
                <w:b/>
              </w:rPr>
            </w:pPr>
            <w:r>
              <w:rPr>
                <w:b/>
              </w:rPr>
              <w:t xml:space="preserve">Subtotal </w:t>
            </w:r>
          </w:p>
        </w:tc>
        <w:tc>
          <w:tcPr>
            <w:tcW w:w="850" w:type="dxa"/>
          </w:tcPr>
          <w:p w14:paraId="0D57ECF6" w14:textId="77777777" w:rsidR="00F35B58" w:rsidRDefault="00F35B58" w:rsidP="00D5552D">
            <w:pPr>
              <w:rPr>
                <w:b/>
              </w:rPr>
            </w:pPr>
            <w:permStart w:id="320482760" w:edGrp="everyone"/>
            <w:r>
              <w:rPr>
                <w:b/>
              </w:rPr>
              <w:t xml:space="preserve"> </w:t>
            </w:r>
            <w:r w:rsidR="00230489">
              <w:rPr>
                <w:b/>
              </w:rPr>
              <w:t>5</w:t>
            </w:r>
            <w:r>
              <w:rPr>
                <w:b/>
              </w:rPr>
              <w:t xml:space="preserve">  </w:t>
            </w:r>
            <w:permEnd w:id="320482760"/>
          </w:p>
        </w:tc>
        <w:tc>
          <w:tcPr>
            <w:tcW w:w="3119" w:type="dxa"/>
          </w:tcPr>
          <w:p w14:paraId="012A48A7" w14:textId="77777777" w:rsidR="00F35B58" w:rsidRDefault="00F35B58" w:rsidP="00D5552D"/>
        </w:tc>
      </w:tr>
      <w:tr w:rsidR="00F35B58" w14:paraId="0C601DC1" w14:textId="77777777" w:rsidTr="00D5552D">
        <w:trPr>
          <w:trHeight w:val="244"/>
        </w:trPr>
        <w:tc>
          <w:tcPr>
            <w:tcW w:w="1276" w:type="dxa"/>
            <w:shd w:val="clear" w:color="auto" w:fill="92CDDC" w:themeFill="accent5" w:themeFillTint="99"/>
          </w:tcPr>
          <w:p w14:paraId="6AAF17C2" w14:textId="77777777" w:rsidR="00F35B58" w:rsidRDefault="00F35B58" w:rsidP="00D5552D">
            <w:pPr>
              <w:rPr>
                <w:b/>
              </w:rPr>
            </w:pPr>
          </w:p>
        </w:tc>
        <w:tc>
          <w:tcPr>
            <w:tcW w:w="5529" w:type="dxa"/>
            <w:shd w:val="clear" w:color="auto" w:fill="92CDDC" w:themeFill="accent5" w:themeFillTint="99"/>
          </w:tcPr>
          <w:p w14:paraId="5A2F66EF" w14:textId="77777777" w:rsidR="00F35B58" w:rsidRDefault="00F35B58" w:rsidP="00D5552D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850" w:type="dxa"/>
            <w:shd w:val="clear" w:color="auto" w:fill="92CDDC" w:themeFill="accent5" w:themeFillTint="99"/>
          </w:tcPr>
          <w:p w14:paraId="678CC985" w14:textId="77777777" w:rsidR="00F35B58" w:rsidRDefault="00F35B58" w:rsidP="00D5552D">
            <w:pPr>
              <w:rPr>
                <w:b/>
              </w:rPr>
            </w:pPr>
            <w:permStart w:id="1858631316" w:edGrp="everyone"/>
            <w:r>
              <w:rPr>
                <w:b/>
              </w:rPr>
              <w:t xml:space="preserve"> </w:t>
            </w:r>
            <w:r w:rsidR="00230489">
              <w:rPr>
                <w:b/>
              </w:rPr>
              <w:t>78</w:t>
            </w:r>
            <w:r>
              <w:rPr>
                <w:b/>
              </w:rPr>
              <w:t xml:space="preserve">  </w:t>
            </w:r>
            <w:permEnd w:id="1858631316"/>
          </w:p>
        </w:tc>
        <w:tc>
          <w:tcPr>
            <w:tcW w:w="3119" w:type="dxa"/>
            <w:shd w:val="clear" w:color="auto" w:fill="92CDDC" w:themeFill="accent5" w:themeFillTint="99"/>
          </w:tcPr>
          <w:p w14:paraId="1F1BE655" w14:textId="77777777" w:rsidR="00F35B58" w:rsidRDefault="00F35B58" w:rsidP="00D5552D"/>
        </w:tc>
      </w:tr>
    </w:tbl>
    <w:p w14:paraId="5E62248B" w14:textId="77777777" w:rsidR="00F35B58" w:rsidRDefault="00F35B58" w:rsidP="00F35B58">
      <w:pPr>
        <w:tabs>
          <w:tab w:val="left" w:pos="993"/>
          <w:tab w:val="left" w:pos="3544"/>
          <w:tab w:val="left" w:pos="6096"/>
        </w:tabs>
        <w:rPr>
          <w:b/>
        </w:rPr>
      </w:pPr>
    </w:p>
    <w:p w14:paraId="7620C182" w14:textId="77777777" w:rsidR="00F35B58" w:rsidRDefault="00F35B58" w:rsidP="00F35B58">
      <w:pPr>
        <w:tabs>
          <w:tab w:val="left" w:pos="1701"/>
          <w:tab w:val="left" w:pos="3544"/>
          <w:tab w:val="left" w:pos="6096"/>
        </w:tabs>
        <w:ind w:hanging="1418"/>
        <w:rPr>
          <w:b/>
          <w:lang w:val="en-US"/>
        </w:rPr>
      </w:pPr>
      <w:r w:rsidRPr="002A264B">
        <w:rPr>
          <w:b/>
          <w:lang w:val="en-US"/>
        </w:rPr>
        <w:t>Master Co</w:t>
      </w:r>
      <w:r>
        <w:rPr>
          <w:b/>
          <w:lang w:val="en-US"/>
        </w:rPr>
        <w:t>o</w:t>
      </w:r>
      <w:r w:rsidRPr="002A264B">
        <w:rPr>
          <w:b/>
          <w:lang w:val="en-US"/>
        </w:rPr>
        <w:t>rdinator</w:t>
      </w:r>
      <w:r w:rsidRPr="002A264B">
        <w:rPr>
          <w:b/>
          <w:lang w:val="en-US"/>
        </w:rPr>
        <w:tab/>
      </w:r>
      <w:r>
        <w:rPr>
          <w:b/>
          <w:lang w:val="en-US"/>
        </w:rPr>
        <w:t>Responsible Full or Associate</w:t>
      </w:r>
      <w:r>
        <w:rPr>
          <w:b/>
          <w:lang w:val="en-US"/>
        </w:rPr>
        <w:tab/>
        <w:t>Board of Examiners</w:t>
      </w:r>
    </w:p>
    <w:p w14:paraId="61AC9056" w14:textId="77777777" w:rsidR="00F35B58" w:rsidRDefault="00F35B58" w:rsidP="00F35B58">
      <w:pPr>
        <w:tabs>
          <w:tab w:val="left" w:pos="1701"/>
          <w:tab w:val="left" w:pos="3544"/>
          <w:tab w:val="left" w:pos="6096"/>
        </w:tabs>
        <w:ind w:hanging="141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Professor</w:t>
      </w:r>
    </w:p>
    <w:p w14:paraId="342A13AD" w14:textId="77777777" w:rsidR="00F35B58" w:rsidRPr="0081231A" w:rsidRDefault="00F35B58" w:rsidP="00F35B58">
      <w:pPr>
        <w:tabs>
          <w:tab w:val="left" w:pos="1701"/>
          <w:tab w:val="left" w:pos="3544"/>
          <w:tab w:val="left" w:pos="6096"/>
        </w:tabs>
        <w:ind w:hanging="1418"/>
        <w:rPr>
          <w:lang w:val="en-GB"/>
        </w:rPr>
      </w:pPr>
      <w:r>
        <w:rPr>
          <w:lang w:val="en-US"/>
        </w:rPr>
        <w:t>Name:</w:t>
      </w:r>
      <w:r>
        <w:rPr>
          <w:lang w:val="en-US"/>
        </w:rPr>
        <w:tab/>
      </w:r>
      <w:r w:rsidRPr="0081231A">
        <w:rPr>
          <w:lang w:val="en-GB"/>
        </w:rPr>
        <w:tab/>
        <w:t>Name:</w:t>
      </w:r>
      <w:r w:rsidRPr="0081231A">
        <w:rPr>
          <w:lang w:val="en-GB"/>
        </w:rPr>
        <w:tab/>
      </w:r>
      <w:r w:rsidRPr="0081231A">
        <w:rPr>
          <w:lang w:val="en-GB"/>
        </w:rPr>
        <w:tab/>
        <w:t>Name:</w:t>
      </w:r>
    </w:p>
    <w:p w14:paraId="4D41A4EB" w14:textId="77777777" w:rsidR="00F35B58" w:rsidRPr="002A264B" w:rsidRDefault="00F35B58" w:rsidP="00F35B58">
      <w:pPr>
        <w:tabs>
          <w:tab w:val="left" w:pos="1701"/>
          <w:tab w:val="left" w:pos="3544"/>
          <w:tab w:val="left" w:pos="6096"/>
        </w:tabs>
        <w:ind w:hanging="1418"/>
        <w:rPr>
          <w:lang w:val="en-US"/>
        </w:rPr>
      </w:pPr>
      <w:r w:rsidRPr="0094549B">
        <w:rPr>
          <w:lang w:val="en-GB"/>
        </w:rPr>
        <w:t>Date and signature</w:t>
      </w:r>
      <w:r>
        <w:rPr>
          <w:lang w:val="en-GB"/>
        </w:rPr>
        <w:tab/>
      </w:r>
      <w:r w:rsidRPr="0094549B">
        <w:rPr>
          <w:lang w:val="en-GB"/>
        </w:rPr>
        <w:t>Date</w:t>
      </w:r>
      <w:r>
        <w:rPr>
          <w:lang w:val="en-GB"/>
        </w:rPr>
        <w:t xml:space="preserve"> and signature:</w:t>
      </w:r>
      <w:r>
        <w:rPr>
          <w:lang w:val="en-GB"/>
        </w:rPr>
        <w:tab/>
      </w:r>
      <w:r w:rsidRPr="0094549B">
        <w:rPr>
          <w:lang w:val="en-GB"/>
        </w:rPr>
        <w:t>Date</w:t>
      </w:r>
      <w:r>
        <w:rPr>
          <w:lang w:val="en-GB"/>
        </w:rPr>
        <w:t xml:space="preserve"> and signature</w:t>
      </w:r>
      <w:r w:rsidRPr="0094549B">
        <w:rPr>
          <w:lang w:val="en-GB"/>
        </w:rPr>
        <w:t>:</w:t>
      </w:r>
    </w:p>
    <w:p w14:paraId="6A60B9BD" w14:textId="77777777" w:rsidR="008E1A09" w:rsidRPr="002A264B" w:rsidRDefault="008E1A09" w:rsidP="0081231A">
      <w:pPr>
        <w:tabs>
          <w:tab w:val="left" w:pos="1701"/>
          <w:tab w:val="left" w:pos="3544"/>
          <w:tab w:val="left" w:pos="6096"/>
        </w:tabs>
        <w:ind w:hanging="1418"/>
        <w:rPr>
          <w:lang w:val="en-US"/>
        </w:rPr>
      </w:pPr>
    </w:p>
    <w:sectPr w:rsidR="008E1A09" w:rsidRPr="002A264B" w:rsidSect="00924C27">
      <w:headerReference w:type="even" r:id="rId11"/>
      <w:type w:val="continuous"/>
      <w:pgSz w:w="11907" w:h="16840" w:code="9"/>
      <w:pgMar w:top="238" w:right="1361" w:bottom="238" w:left="1985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BBA4D" w14:textId="77777777" w:rsidR="00D25E7D" w:rsidRDefault="00D25E7D">
      <w:r>
        <w:separator/>
      </w:r>
    </w:p>
  </w:endnote>
  <w:endnote w:type="continuationSeparator" w:id="0">
    <w:p w14:paraId="1085AE84" w14:textId="77777777" w:rsidR="00D25E7D" w:rsidRDefault="00D2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0B90F" w14:textId="77777777" w:rsidR="00D25E7D" w:rsidRPr="00FB6248" w:rsidRDefault="00D25E7D" w:rsidP="00A45744">
    <w:pPr>
      <w:ind w:left="-1418"/>
      <w:rPr>
        <w:lang w:val="en-US"/>
      </w:rPr>
    </w:pPr>
    <w:r>
      <w:rPr>
        <w:lang w:val="en-US"/>
      </w:rPr>
      <w:ptab w:relativeTo="margin" w:alignment="center" w:leader="none"/>
    </w:r>
    <w:r>
      <w:rPr>
        <w:lang w:val="en-US"/>
      </w:rPr>
      <w:t xml:space="preserve">CS Track </w:t>
    </w:r>
    <w:r w:rsidR="008C5690">
      <w:rPr>
        <w:lang w:val="en-US"/>
      </w:rPr>
      <w:t>Data Science &amp; Technology</w:t>
    </w:r>
    <w:r>
      <w:rPr>
        <w:lang w:val="en-US"/>
      </w:rPr>
      <w:t xml:space="preserve"> - Application form MSc</w:t>
    </w:r>
    <w:r w:rsidR="00A45744">
      <w:rPr>
        <w:lang w:val="en-US"/>
      </w:rPr>
      <w:t xml:space="preserve"> Individual S</w:t>
    </w:r>
    <w:r>
      <w:rPr>
        <w:lang w:val="en-US"/>
      </w:rPr>
      <w:t xml:space="preserve">tudy </w:t>
    </w:r>
    <w:r w:rsidR="00A45744">
      <w:rPr>
        <w:lang w:val="en-US"/>
      </w:rPr>
      <w:t>P</w:t>
    </w:r>
    <w:r w:rsidR="008C5690">
      <w:rPr>
        <w:lang w:val="en-US"/>
      </w:rPr>
      <w:t>rogramme 2015</w:t>
    </w:r>
    <w:r w:rsidR="00F35B58">
      <w:rPr>
        <w:lang w:val="en-US"/>
      </w:rPr>
      <w:t xml:space="preserve"> - …. (31.08.2015</w:t>
    </w:r>
    <w:r>
      <w:rPr>
        <w:lang w:val="en-US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DE955" w14:textId="77777777" w:rsidR="00D25E7D" w:rsidRDefault="00D25E7D">
      <w:r>
        <w:separator/>
      </w:r>
    </w:p>
  </w:footnote>
  <w:footnote w:type="continuationSeparator" w:id="0">
    <w:p w14:paraId="4EEC8288" w14:textId="77777777" w:rsidR="00D25E7D" w:rsidRDefault="00D25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D035B" w14:textId="77777777" w:rsidR="00D25E7D" w:rsidRDefault="00D25E7D">
    <w:pPr>
      <w:pStyle w:val="Koptekst"/>
    </w:pPr>
  </w:p>
  <w:p w14:paraId="109686B7" w14:textId="77777777" w:rsidR="00D25E7D" w:rsidRDefault="00D25E7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17" w:type="dxa"/>
      <w:tblInd w:w="-143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08"/>
      <w:gridCol w:w="3711"/>
      <w:gridCol w:w="198"/>
    </w:tblGrid>
    <w:tr w:rsidR="00D25E7D" w14:paraId="019C843C" w14:textId="77777777" w:rsidTr="00EC0D0E">
      <w:trPr>
        <w:cantSplit/>
        <w:trHeight w:val="1446"/>
      </w:trPr>
      <w:tc>
        <w:tcPr>
          <w:tcW w:w="7008" w:type="dxa"/>
          <w:vMerge w:val="restart"/>
          <w:tcBorders>
            <w:bottom w:val="nil"/>
          </w:tcBorders>
          <w:vAlign w:val="bottom"/>
        </w:tcPr>
        <w:p w14:paraId="0D70ADB5" w14:textId="77777777" w:rsidR="00D25E7D" w:rsidRPr="002A264B" w:rsidRDefault="00D25E7D">
          <w:pPr>
            <w:pStyle w:val="Koptekst9"/>
            <w:rPr>
              <w:b/>
              <w:sz w:val="19"/>
              <w:szCs w:val="19"/>
              <w:lang w:val="en-US"/>
            </w:rPr>
          </w:pPr>
          <w:r w:rsidRPr="002A264B">
            <w:rPr>
              <w:b/>
              <w:sz w:val="19"/>
              <w:szCs w:val="19"/>
              <w:lang w:val="en-US"/>
            </w:rPr>
            <w:t>APPLICATION FORM MSc STUDY PROGRAMME</w:t>
          </w:r>
        </w:p>
        <w:p w14:paraId="36C4AB7B" w14:textId="77777777" w:rsidR="00D25E7D" w:rsidRPr="002A264B" w:rsidRDefault="00D25E7D">
          <w:pPr>
            <w:pStyle w:val="Koptekst9"/>
            <w:rPr>
              <w:b/>
              <w:sz w:val="19"/>
              <w:szCs w:val="19"/>
              <w:lang w:val="en-US"/>
            </w:rPr>
          </w:pPr>
        </w:p>
        <w:p w14:paraId="31F36666" w14:textId="77777777" w:rsidR="00D25E7D" w:rsidRPr="002A264B" w:rsidRDefault="00E21F9C">
          <w:pPr>
            <w:pStyle w:val="Koptekst9"/>
            <w:rPr>
              <w:b/>
              <w:szCs w:val="18"/>
              <w:lang w:val="en-US"/>
            </w:rPr>
          </w:pPr>
          <w:r>
            <w:rPr>
              <w:b/>
              <w:szCs w:val="18"/>
              <w:lang w:val="en-US"/>
            </w:rPr>
            <w:t>2015</w:t>
          </w:r>
          <w:r w:rsidR="00D25E7D" w:rsidRPr="002A264B">
            <w:rPr>
              <w:b/>
              <w:szCs w:val="18"/>
              <w:lang w:val="en-US"/>
            </w:rPr>
            <w:t xml:space="preserve"> - ….</w:t>
          </w:r>
        </w:p>
        <w:p w14:paraId="61AC334A" w14:textId="77777777" w:rsidR="00D25E7D" w:rsidRPr="002A264B" w:rsidRDefault="00D25E7D">
          <w:pPr>
            <w:pStyle w:val="Koptekst9"/>
            <w:rPr>
              <w:b/>
              <w:szCs w:val="18"/>
              <w:lang w:val="en-US"/>
            </w:rPr>
          </w:pPr>
        </w:p>
        <w:p w14:paraId="26388EBA" w14:textId="77777777" w:rsidR="00D25E7D" w:rsidRPr="002A264B" w:rsidRDefault="00D25E7D">
          <w:pPr>
            <w:pStyle w:val="Koptekst9"/>
            <w:rPr>
              <w:b/>
              <w:sz w:val="24"/>
              <w:lang w:val="en-US"/>
            </w:rPr>
          </w:pPr>
        </w:p>
        <w:p w14:paraId="62C83E2D" w14:textId="77777777" w:rsidR="00D25E7D" w:rsidRPr="00EB2793" w:rsidRDefault="00D25E7D">
          <w:pPr>
            <w:pStyle w:val="Koptekst9"/>
            <w:rPr>
              <w:b/>
              <w:sz w:val="24"/>
              <w:lang w:val="en-GB"/>
            </w:rPr>
          </w:pPr>
          <w:r w:rsidRPr="00EB2793">
            <w:rPr>
              <w:b/>
              <w:sz w:val="24"/>
              <w:lang w:val="en-GB"/>
            </w:rPr>
            <w:t xml:space="preserve">COMPUTER SCIENCE  </w:t>
          </w:r>
        </w:p>
        <w:p w14:paraId="37061E90" w14:textId="77777777" w:rsidR="00D25E7D" w:rsidRPr="00EB2793" w:rsidRDefault="00D25E7D">
          <w:pPr>
            <w:pStyle w:val="Koptekst9"/>
            <w:rPr>
              <w:b/>
              <w:sz w:val="24"/>
              <w:lang w:val="en-GB"/>
            </w:rPr>
          </w:pPr>
          <w:r>
            <w:rPr>
              <w:noProof/>
              <w:spacing w:val="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6DD7C9" wp14:editId="4DFC1954">
                    <wp:simplePos x="0" y="0"/>
                    <wp:positionH relativeFrom="column">
                      <wp:posOffset>4427855</wp:posOffset>
                    </wp:positionH>
                    <wp:positionV relativeFrom="paragraph">
                      <wp:posOffset>37465</wp:posOffset>
                    </wp:positionV>
                    <wp:extent cx="2428875" cy="0"/>
                    <wp:effectExtent l="0" t="0" r="9525" b="19050"/>
                    <wp:wrapNone/>
                    <wp:docPr id="1" name="AutoShap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4288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3FE03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" o:spid="_x0000_s1026" type="#_x0000_t32" style="position:absolute;margin-left:348.65pt;margin-top:2.95pt;width:19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67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"/>
                </w:pict>
              </mc:Fallback>
            </mc:AlternateContent>
          </w:r>
        </w:p>
        <w:p w14:paraId="00CF4878" w14:textId="77777777" w:rsidR="00D25E7D" w:rsidRPr="00EB2793" w:rsidRDefault="00ED15C5">
          <w:pPr>
            <w:pStyle w:val="Koptekst9"/>
            <w:rPr>
              <w:b/>
              <w:sz w:val="19"/>
              <w:szCs w:val="19"/>
              <w:lang w:val="en-GB"/>
            </w:rPr>
          </w:pPr>
          <w:r w:rsidRPr="00EB2793">
            <w:rPr>
              <w:b/>
              <w:sz w:val="19"/>
              <w:szCs w:val="19"/>
              <w:lang w:val="en-GB"/>
            </w:rPr>
            <w:t xml:space="preserve">TRACK </w:t>
          </w:r>
          <w:r w:rsidR="00EB2793" w:rsidRPr="00EB2793">
            <w:rPr>
              <w:b/>
              <w:sz w:val="19"/>
              <w:szCs w:val="19"/>
              <w:lang w:val="en-GB"/>
            </w:rPr>
            <w:t>DATA SCIENCE</w:t>
          </w:r>
          <w:r w:rsidR="00B455AD">
            <w:rPr>
              <w:b/>
              <w:sz w:val="19"/>
              <w:szCs w:val="19"/>
              <w:lang w:val="en-GB"/>
            </w:rPr>
            <w:t xml:space="preserve"> &amp;</w:t>
          </w:r>
          <w:r w:rsidR="00EB2793" w:rsidRPr="00EB2793">
            <w:rPr>
              <w:b/>
              <w:sz w:val="19"/>
              <w:szCs w:val="19"/>
              <w:lang w:val="en-GB"/>
            </w:rPr>
            <w:t xml:space="preserve"> TECHNOLGOY</w:t>
          </w:r>
        </w:p>
        <w:p w14:paraId="2B1BC204" w14:textId="77777777" w:rsidR="00D25E7D" w:rsidRPr="00EB2793" w:rsidRDefault="00D25E7D">
          <w:pPr>
            <w:pStyle w:val="Koptekst9"/>
            <w:rPr>
              <w:b/>
              <w:sz w:val="19"/>
              <w:szCs w:val="19"/>
              <w:lang w:val="en-GB"/>
            </w:rPr>
          </w:pPr>
        </w:p>
      </w:tc>
      <w:tc>
        <w:tcPr>
          <w:tcW w:w="3909" w:type="dxa"/>
          <w:gridSpan w:val="2"/>
          <w:tcBorders>
            <w:bottom w:val="nil"/>
          </w:tcBorders>
          <w:vAlign w:val="center"/>
        </w:tcPr>
        <w:p w14:paraId="62EEE38D" w14:textId="77777777" w:rsidR="00D25E7D" w:rsidRDefault="00D25E7D">
          <w:pPr>
            <w:pStyle w:val="Koptekst"/>
          </w:pPr>
          <w:r w:rsidRPr="00B275B1">
            <w:rPr>
              <w:noProof/>
            </w:rPr>
            <w:drawing>
              <wp:inline distT="0" distB="0" distL="0" distR="0" wp14:anchorId="5B648727" wp14:editId="3AA1C2A1">
                <wp:extent cx="2219325" cy="1049761"/>
                <wp:effectExtent l="19050" t="0" r="9525" b="0"/>
                <wp:docPr id="2" name="Afbeelding 2" descr="TU_d_line_P1_color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U_d_line_P1_color_1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158" cy="1049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25E7D" w14:paraId="2C083FDF" w14:textId="77777777" w:rsidTr="00FB6248">
      <w:trPr>
        <w:cantSplit/>
        <w:trHeight w:hRule="exact" w:val="241"/>
      </w:trPr>
      <w:tc>
        <w:tcPr>
          <w:tcW w:w="7008" w:type="dxa"/>
          <w:vMerge/>
          <w:vAlign w:val="bottom"/>
        </w:tcPr>
        <w:p w14:paraId="6C89B215" w14:textId="77777777" w:rsidR="00D25E7D" w:rsidRDefault="00D25E7D">
          <w:pPr>
            <w:pStyle w:val="Koptekst9"/>
          </w:pPr>
        </w:p>
      </w:tc>
      <w:tc>
        <w:tcPr>
          <w:tcW w:w="3711" w:type="dxa"/>
          <w:vAlign w:val="bottom"/>
        </w:tcPr>
        <w:p w14:paraId="7981C9FC" w14:textId="77777777" w:rsidR="00D25E7D" w:rsidRDefault="00D25E7D">
          <w:pPr>
            <w:pStyle w:val="TitelTU"/>
            <w:rPr>
              <w:spacing w:val="0"/>
            </w:rPr>
          </w:pPr>
          <w:bookmarkStart w:id="0" w:name="BTUnaam"/>
          <w:bookmarkEnd w:id="0"/>
          <w:r>
            <w:rPr>
              <w:spacing w:val="0"/>
            </w:rPr>
            <w:t>Delft University of Technology</w:t>
          </w:r>
        </w:p>
      </w:tc>
      <w:tc>
        <w:tcPr>
          <w:tcW w:w="198" w:type="dxa"/>
        </w:tcPr>
        <w:p w14:paraId="032EC5C2" w14:textId="77777777" w:rsidR="00D25E7D" w:rsidRDefault="00D25E7D">
          <w:pPr>
            <w:pStyle w:val="Koptekst"/>
            <w:jc w:val="center"/>
          </w:pPr>
        </w:p>
        <w:p w14:paraId="346544AC" w14:textId="77777777" w:rsidR="00D25E7D" w:rsidRDefault="00D25E7D">
          <w:pPr>
            <w:pStyle w:val="Koptekst"/>
            <w:jc w:val="center"/>
          </w:pPr>
        </w:p>
      </w:tc>
    </w:tr>
    <w:tr w:rsidR="00D25E7D" w:rsidRPr="008C5690" w14:paraId="4BED0DFA" w14:textId="77777777" w:rsidTr="00FB6248">
      <w:trPr>
        <w:cantSplit/>
        <w:trHeight w:hRule="exact" w:val="448"/>
      </w:trPr>
      <w:tc>
        <w:tcPr>
          <w:tcW w:w="7008" w:type="dxa"/>
          <w:vMerge/>
          <w:vAlign w:val="bottom"/>
        </w:tcPr>
        <w:p w14:paraId="53872022" w14:textId="77777777" w:rsidR="00D25E7D" w:rsidRDefault="00D25E7D">
          <w:pPr>
            <w:pStyle w:val="Koptekst9"/>
          </w:pPr>
        </w:p>
      </w:tc>
      <w:tc>
        <w:tcPr>
          <w:tcW w:w="3711" w:type="dxa"/>
        </w:tcPr>
        <w:p w14:paraId="01E89531" w14:textId="77777777" w:rsidR="00D25E7D" w:rsidRPr="002A264B" w:rsidRDefault="00D25E7D">
          <w:pPr>
            <w:pStyle w:val="TitelTU"/>
            <w:rPr>
              <w:lang w:val="en-US"/>
            </w:rPr>
          </w:pPr>
          <w:r w:rsidRPr="002A264B">
            <w:rPr>
              <w:lang w:val="en-US"/>
            </w:rPr>
            <w:t>Faculty of Electrical Engineering, Mathematics and Computer Science</w:t>
          </w:r>
        </w:p>
      </w:tc>
      <w:tc>
        <w:tcPr>
          <w:tcW w:w="198" w:type="dxa"/>
        </w:tcPr>
        <w:p w14:paraId="52B02E4C" w14:textId="77777777" w:rsidR="00D25E7D" w:rsidRPr="002A264B" w:rsidRDefault="00D25E7D">
          <w:pPr>
            <w:pStyle w:val="Koptekst"/>
            <w:jc w:val="center"/>
            <w:rPr>
              <w:lang w:val="en-US"/>
            </w:rPr>
          </w:pPr>
        </w:p>
      </w:tc>
    </w:tr>
  </w:tbl>
  <w:p w14:paraId="603DFDAB" w14:textId="77777777" w:rsidR="00D25E7D" w:rsidRPr="002A264B" w:rsidRDefault="00D25E7D">
    <w:pPr>
      <w:pStyle w:val="Koptekst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695A1" w14:textId="77777777" w:rsidR="00D25E7D" w:rsidRDefault="00D25E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8FAA4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88A6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7C20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65C42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A4C040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6A7894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B2E840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0A35EE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E242CE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2C53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1" w:cryptProviderType="rsaFull" w:cryptAlgorithmClass="hash" w:cryptAlgorithmType="typeAny" w:cryptAlgorithmSid="4" w:cryptSpinCount="100000" w:hash="Aj1cEq2Bz7vdDMXF+dx8gRzEczA=" w:salt="LfqIYYg29QkVv066vttAkw=="/>
  <w:defaultTabStop w:val="113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CxNDA3NTc3MLc0NjdT0lEKTi0uzszPAykwrAUAD0AioywAAAA="/>
  </w:docVars>
  <w:rsids>
    <w:rsidRoot w:val="00EC0D0E"/>
    <w:rsid w:val="0001391D"/>
    <w:rsid w:val="0002391E"/>
    <w:rsid w:val="000A64C0"/>
    <w:rsid w:val="00101D3D"/>
    <w:rsid w:val="00110328"/>
    <w:rsid w:val="001476A5"/>
    <w:rsid w:val="001C099E"/>
    <w:rsid w:val="001C38F8"/>
    <w:rsid w:val="001F7D99"/>
    <w:rsid w:val="00230489"/>
    <w:rsid w:val="0024243C"/>
    <w:rsid w:val="002A264B"/>
    <w:rsid w:val="002F05CD"/>
    <w:rsid w:val="003C6035"/>
    <w:rsid w:val="003E31D4"/>
    <w:rsid w:val="0042483B"/>
    <w:rsid w:val="00480643"/>
    <w:rsid w:val="00533962"/>
    <w:rsid w:val="00543C2A"/>
    <w:rsid w:val="005700DC"/>
    <w:rsid w:val="005769B0"/>
    <w:rsid w:val="005E0548"/>
    <w:rsid w:val="006850F5"/>
    <w:rsid w:val="00696E24"/>
    <w:rsid w:val="006F1C76"/>
    <w:rsid w:val="00714C8F"/>
    <w:rsid w:val="0073172B"/>
    <w:rsid w:val="00742E50"/>
    <w:rsid w:val="007C547A"/>
    <w:rsid w:val="0081231A"/>
    <w:rsid w:val="0082144B"/>
    <w:rsid w:val="00873BB5"/>
    <w:rsid w:val="00896757"/>
    <w:rsid w:val="008C553D"/>
    <w:rsid w:val="008C5690"/>
    <w:rsid w:val="008E1A09"/>
    <w:rsid w:val="00924C27"/>
    <w:rsid w:val="00926D44"/>
    <w:rsid w:val="00933DB8"/>
    <w:rsid w:val="0094549B"/>
    <w:rsid w:val="009855D5"/>
    <w:rsid w:val="009B5E90"/>
    <w:rsid w:val="00A26CD1"/>
    <w:rsid w:val="00A338CC"/>
    <w:rsid w:val="00A45744"/>
    <w:rsid w:val="00A64F62"/>
    <w:rsid w:val="00A95FE9"/>
    <w:rsid w:val="00B275B1"/>
    <w:rsid w:val="00B422D8"/>
    <w:rsid w:val="00B42A16"/>
    <w:rsid w:val="00B455AD"/>
    <w:rsid w:val="00B54663"/>
    <w:rsid w:val="00C00DC0"/>
    <w:rsid w:val="00C03FF6"/>
    <w:rsid w:val="00C10C53"/>
    <w:rsid w:val="00C24AFD"/>
    <w:rsid w:val="00CA6B55"/>
    <w:rsid w:val="00D25E7D"/>
    <w:rsid w:val="00D94E00"/>
    <w:rsid w:val="00E21F9C"/>
    <w:rsid w:val="00E43B0F"/>
    <w:rsid w:val="00E529AB"/>
    <w:rsid w:val="00E6551E"/>
    <w:rsid w:val="00EB2793"/>
    <w:rsid w:val="00EC0D0E"/>
    <w:rsid w:val="00ED15C5"/>
    <w:rsid w:val="00EF6786"/>
    <w:rsid w:val="00F35B58"/>
    <w:rsid w:val="00F47C2F"/>
    <w:rsid w:val="00F67C89"/>
    <w:rsid w:val="00FB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1"/>
    <o:shapelayout v:ext="edit">
      <o:idmap v:ext="edit" data="1"/>
    </o:shapelayout>
  </w:shapeDefaults>
  <w:decimalSymbol w:val="."/>
  <w:listSeparator w:val=";"/>
  <w14:docId w14:val="247B733F"/>
  <w15:docId w15:val="{19F65A3B-F3F4-4372-8BA4-EE723A6B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26D44"/>
    <w:rPr>
      <w:rFonts w:ascii="Tahoma" w:hAnsi="Tahoma"/>
      <w:spacing w:val="10"/>
      <w:sz w:val="19"/>
      <w:szCs w:val="24"/>
    </w:rPr>
  </w:style>
  <w:style w:type="paragraph" w:styleId="Kop1">
    <w:name w:val="heading 1"/>
    <w:basedOn w:val="Standaard"/>
    <w:next w:val="Standaard"/>
    <w:qFormat/>
    <w:rsid w:val="0042483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42483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42483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4248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4248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42483B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42483B"/>
    <w:pPr>
      <w:spacing w:before="240" w:after="60"/>
      <w:outlineLvl w:val="6"/>
    </w:pPr>
    <w:rPr>
      <w:sz w:val="24"/>
    </w:rPr>
  </w:style>
  <w:style w:type="paragraph" w:styleId="Kop8">
    <w:name w:val="heading 8"/>
    <w:basedOn w:val="Standaard"/>
    <w:next w:val="Standaard"/>
    <w:qFormat/>
    <w:rsid w:val="0042483B"/>
    <w:pPr>
      <w:spacing w:before="240" w:after="60"/>
      <w:outlineLvl w:val="7"/>
    </w:pPr>
    <w:rPr>
      <w:i/>
      <w:iCs/>
      <w:sz w:val="24"/>
    </w:rPr>
  </w:style>
  <w:style w:type="paragraph" w:styleId="Kop9">
    <w:name w:val="heading 9"/>
    <w:basedOn w:val="Standaard"/>
    <w:next w:val="Standaard"/>
    <w:qFormat/>
    <w:rsid w:val="0042483B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semiHidden/>
    <w:rsid w:val="0042483B"/>
    <w:pPr>
      <w:spacing w:before="200"/>
      <w:ind w:left="-57"/>
    </w:pPr>
    <w:rPr>
      <w:spacing w:val="0"/>
      <w:sz w:val="13"/>
    </w:rPr>
  </w:style>
  <w:style w:type="paragraph" w:styleId="Voettekst">
    <w:name w:val="footer"/>
    <w:basedOn w:val="Standaard"/>
    <w:semiHidden/>
    <w:rsid w:val="0042483B"/>
    <w:pPr>
      <w:tabs>
        <w:tab w:val="center" w:pos="4703"/>
        <w:tab w:val="right" w:pos="9406"/>
      </w:tabs>
    </w:pPr>
    <w:rPr>
      <w:sz w:val="16"/>
    </w:rPr>
  </w:style>
  <w:style w:type="character" w:styleId="Paginanummer">
    <w:name w:val="page number"/>
    <w:basedOn w:val="Standaardalinea-lettertype"/>
    <w:semiHidden/>
    <w:rsid w:val="0042483B"/>
    <w:rPr>
      <w:rFonts w:ascii="Tahoma" w:hAnsi="Tahoma"/>
      <w:spacing w:val="10"/>
    </w:rPr>
  </w:style>
  <w:style w:type="paragraph" w:styleId="Lijstmetafbeeldingen">
    <w:name w:val="table of figures"/>
    <w:basedOn w:val="Standaard"/>
    <w:next w:val="Standaard"/>
    <w:semiHidden/>
    <w:rsid w:val="0042483B"/>
    <w:pPr>
      <w:ind w:left="480" w:hanging="480"/>
    </w:pPr>
  </w:style>
  <w:style w:type="paragraph" w:customStyle="1" w:styleId="kopklein">
    <w:name w:val="kopklein"/>
    <w:basedOn w:val="Standaard"/>
    <w:next w:val="Standaard"/>
    <w:rsid w:val="0042483B"/>
    <w:pPr>
      <w:spacing w:before="60"/>
      <w:ind w:right="57"/>
      <w:jc w:val="right"/>
    </w:pPr>
    <w:rPr>
      <w:spacing w:val="0"/>
      <w:sz w:val="13"/>
    </w:rPr>
  </w:style>
  <w:style w:type="paragraph" w:customStyle="1" w:styleId="TitelTU">
    <w:name w:val="TitelTU"/>
    <w:basedOn w:val="Koptekst"/>
    <w:next w:val="Standaard"/>
    <w:rsid w:val="0042483B"/>
    <w:pPr>
      <w:spacing w:before="0"/>
      <w:ind w:right="-113"/>
    </w:pPr>
    <w:rPr>
      <w:b/>
      <w:spacing w:val="10"/>
      <w:sz w:val="16"/>
    </w:rPr>
  </w:style>
  <w:style w:type="paragraph" w:customStyle="1" w:styleId="opmaakbijlage">
    <w:name w:val="opmaakbijlage"/>
    <w:basedOn w:val="Standaard"/>
    <w:next w:val="Standaard"/>
    <w:rsid w:val="0042483B"/>
    <w:pPr>
      <w:ind w:right="-85" w:hanging="1021"/>
    </w:pPr>
    <w:rPr>
      <w:sz w:val="13"/>
    </w:rPr>
  </w:style>
  <w:style w:type="paragraph" w:customStyle="1" w:styleId="kopklein2">
    <w:name w:val="kopklein2"/>
    <w:basedOn w:val="kopklein"/>
    <w:next w:val="Standaard"/>
    <w:rsid w:val="0042483B"/>
    <w:rPr>
      <w:position w:val="4"/>
    </w:rPr>
  </w:style>
  <w:style w:type="paragraph" w:styleId="Index1">
    <w:name w:val="index 1"/>
    <w:basedOn w:val="Standaard"/>
    <w:next w:val="Standaard"/>
    <w:semiHidden/>
    <w:rsid w:val="0042483B"/>
    <w:pPr>
      <w:ind w:left="180" w:hanging="180"/>
    </w:pPr>
  </w:style>
  <w:style w:type="paragraph" w:styleId="Index2">
    <w:name w:val="index 2"/>
    <w:basedOn w:val="Standaard"/>
    <w:next w:val="Standaard"/>
    <w:semiHidden/>
    <w:rsid w:val="0042483B"/>
    <w:pPr>
      <w:ind w:left="360" w:hanging="180"/>
    </w:pPr>
  </w:style>
  <w:style w:type="paragraph" w:styleId="Index3">
    <w:name w:val="index 3"/>
    <w:basedOn w:val="Standaard"/>
    <w:next w:val="Standaard"/>
    <w:semiHidden/>
    <w:rsid w:val="0042483B"/>
    <w:pPr>
      <w:ind w:left="540" w:hanging="180"/>
    </w:pPr>
  </w:style>
  <w:style w:type="paragraph" w:styleId="Index4">
    <w:name w:val="index 4"/>
    <w:basedOn w:val="Standaard"/>
    <w:next w:val="Standaard"/>
    <w:semiHidden/>
    <w:rsid w:val="0042483B"/>
    <w:pPr>
      <w:ind w:left="720" w:hanging="180"/>
    </w:pPr>
  </w:style>
  <w:style w:type="paragraph" w:styleId="Index5">
    <w:name w:val="index 5"/>
    <w:basedOn w:val="Standaard"/>
    <w:next w:val="Standaard"/>
    <w:semiHidden/>
    <w:rsid w:val="0042483B"/>
    <w:pPr>
      <w:ind w:left="900" w:hanging="180"/>
    </w:pPr>
  </w:style>
  <w:style w:type="paragraph" w:styleId="Index6">
    <w:name w:val="index 6"/>
    <w:basedOn w:val="Standaard"/>
    <w:next w:val="Standaard"/>
    <w:semiHidden/>
    <w:rsid w:val="0042483B"/>
    <w:pPr>
      <w:ind w:left="1080" w:hanging="180"/>
    </w:pPr>
  </w:style>
  <w:style w:type="paragraph" w:styleId="Index7">
    <w:name w:val="index 7"/>
    <w:basedOn w:val="Standaard"/>
    <w:next w:val="Standaard"/>
    <w:semiHidden/>
    <w:rsid w:val="0042483B"/>
    <w:pPr>
      <w:ind w:left="1258" w:hanging="181"/>
    </w:pPr>
  </w:style>
  <w:style w:type="paragraph" w:styleId="Index8">
    <w:name w:val="index 8"/>
    <w:basedOn w:val="Standaard"/>
    <w:next w:val="Standaard"/>
    <w:semiHidden/>
    <w:rsid w:val="0042483B"/>
    <w:pPr>
      <w:ind w:left="1440" w:hanging="180"/>
    </w:pPr>
  </w:style>
  <w:style w:type="paragraph" w:styleId="Index9">
    <w:name w:val="index 9"/>
    <w:basedOn w:val="Standaard"/>
    <w:next w:val="Standaard"/>
    <w:semiHidden/>
    <w:rsid w:val="0042483B"/>
    <w:pPr>
      <w:ind w:left="1620" w:hanging="180"/>
    </w:pPr>
  </w:style>
  <w:style w:type="paragraph" w:styleId="Indexkop">
    <w:name w:val="index heading"/>
    <w:basedOn w:val="Standaard"/>
    <w:next w:val="Index1"/>
    <w:semiHidden/>
    <w:rsid w:val="0042483B"/>
    <w:rPr>
      <w:rFonts w:cs="Arial"/>
      <w:b/>
      <w:bCs/>
    </w:rPr>
  </w:style>
  <w:style w:type="paragraph" w:styleId="Inhopg1">
    <w:name w:val="toc 1"/>
    <w:basedOn w:val="Standaard"/>
    <w:next w:val="Standaard"/>
    <w:semiHidden/>
    <w:rsid w:val="0042483B"/>
  </w:style>
  <w:style w:type="paragraph" w:styleId="Inhopg2">
    <w:name w:val="toc 2"/>
    <w:basedOn w:val="Standaard"/>
    <w:next w:val="Standaard"/>
    <w:semiHidden/>
    <w:rsid w:val="0042483B"/>
    <w:pPr>
      <w:ind w:left="180"/>
    </w:pPr>
  </w:style>
  <w:style w:type="paragraph" w:styleId="Inhopg3">
    <w:name w:val="toc 3"/>
    <w:basedOn w:val="Standaard"/>
    <w:next w:val="Standaard"/>
    <w:semiHidden/>
    <w:rsid w:val="0042483B"/>
    <w:pPr>
      <w:ind w:left="360"/>
    </w:pPr>
  </w:style>
  <w:style w:type="paragraph" w:styleId="Inhopg4">
    <w:name w:val="toc 4"/>
    <w:basedOn w:val="Standaard"/>
    <w:next w:val="Standaard"/>
    <w:semiHidden/>
    <w:rsid w:val="0042483B"/>
    <w:pPr>
      <w:ind w:left="540"/>
    </w:pPr>
  </w:style>
  <w:style w:type="paragraph" w:styleId="Inhopg5">
    <w:name w:val="toc 5"/>
    <w:basedOn w:val="Standaard"/>
    <w:next w:val="Standaard"/>
    <w:semiHidden/>
    <w:rsid w:val="0042483B"/>
    <w:pPr>
      <w:ind w:left="720"/>
    </w:pPr>
  </w:style>
  <w:style w:type="paragraph" w:styleId="Inhopg6">
    <w:name w:val="toc 6"/>
    <w:basedOn w:val="Standaard"/>
    <w:next w:val="Standaard"/>
    <w:semiHidden/>
    <w:rsid w:val="0042483B"/>
    <w:pPr>
      <w:ind w:left="900"/>
    </w:pPr>
  </w:style>
  <w:style w:type="paragraph" w:styleId="Inhopg7">
    <w:name w:val="toc 7"/>
    <w:basedOn w:val="Standaard"/>
    <w:next w:val="Standaard"/>
    <w:semiHidden/>
    <w:rsid w:val="0042483B"/>
    <w:pPr>
      <w:ind w:left="1080"/>
    </w:pPr>
  </w:style>
  <w:style w:type="paragraph" w:styleId="Inhopg8">
    <w:name w:val="toc 8"/>
    <w:basedOn w:val="Standaard"/>
    <w:next w:val="Standaard"/>
    <w:semiHidden/>
    <w:rsid w:val="0042483B"/>
    <w:pPr>
      <w:ind w:left="1260"/>
    </w:pPr>
  </w:style>
  <w:style w:type="paragraph" w:styleId="Inhopg9">
    <w:name w:val="toc 9"/>
    <w:basedOn w:val="Standaard"/>
    <w:next w:val="Standaard"/>
    <w:semiHidden/>
    <w:rsid w:val="0042483B"/>
    <w:pPr>
      <w:ind w:left="1440"/>
    </w:pPr>
  </w:style>
  <w:style w:type="paragraph" w:styleId="Lijst">
    <w:name w:val="List"/>
    <w:basedOn w:val="Standaard"/>
    <w:semiHidden/>
    <w:rsid w:val="0042483B"/>
    <w:pPr>
      <w:ind w:left="283" w:hanging="283"/>
    </w:pPr>
  </w:style>
  <w:style w:type="paragraph" w:styleId="Lijst2">
    <w:name w:val="List 2"/>
    <w:basedOn w:val="Standaard"/>
    <w:semiHidden/>
    <w:rsid w:val="0042483B"/>
    <w:pPr>
      <w:ind w:left="566" w:hanging="283"/>
    </w:pPr>
  </w:style>
  <w:style w:type="paragraph" w:styleId="Lijstopsomteken2">
    <w:name w:val="List Bullet 2"/>
    <w:basedOn w:val="Standaard"/>
    <w:semiHidden/>
    <w:rsid w:val="0042483B"/>
    <w:pPr>
      <w:numPr>
        <w:numId w:val="1"/>
      </w:numPr>
    </w:pPr>
  </w:style>
  <w:style w:type="paragraph" w:styleId="Lijstopsomteken">
    <w:name w:val="List Bullet"/>
    <w:basedOn w:val="Standaard"/>
    <w:semiHidden/>
    <w:rsid w:val="0042483B"/>
    <w:pPr>
      <w:numPr>
        <w:numId w:val="2"/>
      </w:numPr>
    </w:pPr>
  </w:style>
  <w:style w:type="paragraph" w:styleId="Lijst5">
    <w:name w:val="List 5"/>
    <w:basedOn w:val="Standaard"/>
    <w:semiHidden/>
    <w:rsid w:val="0042483B"/>
    <w:pPr>
      <w:ind w:left="1415" w:hanging="283"/>
    </w:pPr>
  </w:style>
  <w:style w:type="paragraph" w:styleId="Lijstopsomteken3">
    <w:name w:val="List Bullet 3"/>
    <w:basedOn w:val="Standaard"/>
    <w:semiHidden/>
    <w:rsid w:val="0042483B"/>
    <w:pPr>
      <w:numPr>
        <w:numId w:val="3"/>
      </w:numPr>
    </w:pPr>
  </w:style>
  <w:style w:type="paragraph" w:styleId="Lijstopsomteken4">
    <w:name w:val="List Bullet 4"/>
    <w:basedOn w:val="Standaard"/>
    <w:semiHidden/>
    <w:rsid w:val="0042483B"/>
    <w:pPr>
      <w:numPr>
        <w:numId w:val="4"/>
      </w:numPr>
    </w:pPr>
  </w:style>
  <w:style w:type="paragraph" w:styleId="Lijstopsomteken5">
    <w:name w:val="List Bullet 5"/>
    <w:basedOn w:val="Standaard"/>
    <w:semiHidden/>
    <w:rsid w:val="0042483B"/>
    <w:pPr>
      <w:numPr>
        <w:numId w:val="5"/>
      </w:numPr>
    </w:pPr>
  </w:style>
  <w:style w:type="paragraph" w:styleId="Lijstnummering">
    <w:name w:val="List Number"/>
    <w:basedOn w:val="Standaard"/>
    <w:semiHidden/>
    <w:rsid w:val="0042483B"/>
    <w:pPr>
      <w:numPr>
        <w:numId w:val="6"/>
      </w:numPr>
    </w:pPr>
  </w:style>
  <w:style w:type="paragraph" w:styleId="Lijstvoortzetting2">
    <w:name w:val="List Continue 2"/>
    <w:basedOn w:val="Standaard"/>
    <w:semiHidden/>
    <w:rsid w:val="0042483B"/>
    <w:pPr>
      <w:spacing w:after="120"/>
      <w:ind w:left="566"/>
    </w:pPr>
  </w:style>
  <w:style w:type="character" w:styleId="Regelnummer">
    <w:name w:val="line number"/>
    <w:basedOn w:val="Standaardalinea-lettertype"/>
    <w:semiHidden/>
    <w:rsid w:val="0042483B"/>
    <w:rPr>
      <w:rFonts w:ascii="Tahoma" w:hAnsi="Tahoma"/>
      <w:spacing w:val="10"/>
      <w:sz w:val="18"/>
    </w:rPr>
  </w:style>
  <w:style w:type="paragraph" w:styleId="Ondertitel">
    <w:name w:val="Subtitle"/>
    <w:basedOn w:val="Standaard"/>
    <w:qFormat/>
    <w:rsid w:val="0042483B"/>
    <w:pPr>
      <w:spacing w:after="60"/>
      <w:jc w:val="center"/>
      <w:outlineLvl w:val="1"/>
    </w:pPr>
    <w:rPr>
      <w:rFonts w:cs="Arial"/>
      <w:sz w:val="24"/>
    </w:rPr>
  </w:style>
  <w:style w:type="paragraph" w:styleId="Titel">
    <w:name w:val="Title"/>
    <w:basedOn w:val="Standaard"/>
    <w:qFormat/>
    <w:rsid w:val="0042483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Zwaar">
    <w:name w:val="Strong"/>
    <w:basedOn w:val="Standaardalinea-lettertype"/>
    <w:qFormat/>
    <w:rsid w:val="0042483B"/>
    <w:rPr>
      <w:rFonts w:ascii="Tahoma" w:hAnsi="Tahoma"/>
      <w:b/>
      <w:bCs/>
    </w:rPr>
  </w:style>
  <w:style w:type="character" w:styleId="Voetnootmarkering">
    <w:name w:val="footnote reference"/>
    <w:basedOn w:val="Standaardalinea-lettertype"/>
    <w:semiHidden/>
    <w:rsid w:val="0042483B"/>
    <w:rPr>
      <w:rFonts w:ascii="Tahoma" w:hAnsi="Tahoma"/>
      <w:vertAlign w:val="superscript"/>
    </w:rPr>
  </w:style>
  <w:style w:type="character" w:styleId="Verwijzingopmerking">
    <w:name w:val="annotation reference"/>
    <w:basedOn w:val="Standaardalinea-lettertype"/>
    <w:semiHidden/>
    <w:rsid w:val="0042483B"/>
    <w:rPr>
      <w:rFonts w:ascii="Tahoma" w:hAnsi="Tahoma"/>
      <w:spacing w:val="10"/>
      <w:sz w:val="16"/>
      <w:szCs w:val="16"/>
    </w:rPr>
  </w:style>
  <w:style w:type="paragraph" w:styleId="Tekstopmerking">
    <w:name w:val="annotation text"/>
    <w:basedOn w:val="Standaard"/>
    <w:semiHidden/>
    <w:rsid w:val="0042483B"/>
    <w:rPr>
      <w:sz w:val="20"/>
      <w:szCs w:val="20"/>
    </w:rPr>
  </w:style>
  <w:style w:type="character" w:styleId="Nadruk">
    <w:name w:val="Emphasis"/>
    <w:basedOn w:val="Standaardalinea-lettertype"/>
    <w:qFormat/>
    <w:rsid w:val="0042483B"/>
    <w:rPr>
      <w:rFonts w:ascii="Tahoma" w:hAnsi="Tahoma"/>
      <w:iCs/>
      <w:spacing w:val="10"/>
    </w:rPr>
  </w:style>
  <w:style w:type="paragraph" w:styleId="Adresenvelop">
    <w:name w:val="envelope address"/>
    <w:basedOn w:val="Standaard"/>
    <w:semiHidden/>
    <w:rsid w:val="0042483B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Afzender">
    <w:name w:val="envelope return"/>
    <w:basedOn w:val="Standaard"/>
    <w:semiHidden/>
    <w:rsid w:val="0042483B"/>
    <w:rPr>
      <w:rFonts w:cs="Arial"/>
      <w:sz w:val="20"/>
      <w:szCs w:val="20"/>
    </w:rPr>
  </w:style>
  <w:style w:type="paragraph" w:styleId="Berichtkop">
    <w:name w:val="Message Header"/>
    <w:basedOn w:val="Standaard"/>
    <w:semiHidden/>
    <w:rsid w:val="004248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styleId="Eindnootmarkering">
    <w:name w:val="endnote reference"/>
    <w:basedOn w:val="Standaardalinea-lettertype"/>
    <w:semiHidden/>
    <w:rsid w:val="0042483B"/>
    <w:rPr>
      <w:rFonts w:ascii="Tahoma" w:hAnsi="Tahoma"/>
      <w:spacing w:val="10"/>
      <w:vertAlign w:val="superscript"/>
    </w:rPr>
  </w:style>
  <w:style w:type="paragraph" w:styleId="HTML-voorafopgemaakt">
    <w:name w:val="HTML Preformatted"/>
    <w:aliases w:val=" vooraf opgemaakt,vooraf opgemaakt"/>
    <w:basedOn w:val="Standaard"/>
    <w:semiHidden/>
    <w:rsid w:val="0042483B"/>
    <w:rPr>
      <w:rFonts w:cs="Courier New"/>
      <w:sz w:val="20"/>
      <w:szCs w:val="20"/>
    </w:rPr>
  </w:style>
  <w:style w:type="character" w:styleId="HTML-acroniem">
    <w:name w:val="HTML Acronym"/>
    <w:basedOn w:val="Standaardalinea-lettertype"/>
    <w:semiHidden/>
    <w:rsid w:val="0042483B"/>
    <w:rPr>
      <w:rFonts w:ascii="Tahoma" w:hAnsi="Tahoma"/>
      <w:spacing w:val="10"/>
    </w:rPr>
  </w:style>
  <w:style w:type="paragraph" w:styleId="HTML-adres">
    <w:name w:val="HTML Address"/>
    <w:basedOn w:val="Standaard"/>
    <w:semiHidden/>
    <w:rsid w:val="0042483B"/>
    <w:rPr>
      <w:i/>
      <w:iCs/>
    </w:rPr>
  </w:style>
  <w:style w:type="character" w:styleId="HTML-citaat">
    <w:name w:val="HTML Cite"/>
    <w:basedOn w:val="Standaardalinea-lettertype"/>
    <w:semiHidden/>
    <w:rsid w:val="0042483B"/>
    <w:rPr>
      <w:rFonts w:ascii="Tahoma" w:hAnsi="Tahoma"/>
      <w:iCs/>
      <w:spacing w:val="10"/>
      <w:kern w:val="32"/>
    </w:rPr>
  </w:style>
  <w:style w:type="character" w:styleId="HTMLCode">
    <w:name w:val="HTML Code"/>
    <w:basedOn w:val="Standaardalinea-lettertype"/>
    <w:semiHidden/>
    <w:rsid w:val="0042483B"/>
    <w:rPr>
      <w:rFonts w:ascii="Tahoma" w:hAnsi="Tahoma"/>
      <w:spacing w:val="10"/>
      <w:kern w:val="24"/>
      <w:sz w:val="20"/>
      <w:szCs w:val="20"/>
    </w:rPr>
  </w:style>
  <w:style w:type="character" w:styleId="HTMLDefinition">
    <w:name w:val="HTML Definition"/>
    <w:basedOn w:val="Standaardalinea-lettertype"/>
    <w:semiHidden/>
    <w:rsid w:val="0042483B"/>
    <w:rPr>
      <w:rFonts w:ascii="Tahoma" w:hAnsi="Tahoma"/>
      <w:iCs/>
      <w:spacing w:val="10"/>
    </w:rPr>
  </w:style>
  <w:style w:type="character" w:styleId="HTML-voorbeeld">
    <w:name w:val="HTML Sample"/>
    <w:basedOn w:val="Standaardalinea-lettertype"/>
    <w:semiHidden/>
    <w:rsid w:val="0042483B"/>
    <w:rPr>
      <w:rFonts w:ascii="Tahoma" w:hAnsi="Tahoma"/>
      <w:spacing w:val="10"/>
    </w:rPr>
  </w:style>
  <w:style w:type="character" w:styleId="Hyperlink">
    <w:name w:val="Hyperlink"/>
    <w:basedOn w:val="Standaardalinea-lettertype"/>
    <w:semiHidden/>
    <w:rsid w:val="0042483B"/>
    <w:rPr>
      <w:rFonts w:ascii="Tahoma" w:hAnsi="Tahoma"/>
      <w:color w:val="0000FF"/>
      <w:spacing w:val="10"/>
      <w:kern w:val="24"/>
      <w:u w:val="single"/>
    </w:rPr>
  </w:style>
  <w:style w:type="paragraph" w:styleId="Kopbronvermelding">
    <w:name w:val="toa heading"/>
    <w:basedOn w:val="Standaard"/>
    <w:next w:val="Standaard"/>
    <w:semiHidden/>
    <w:rsid w:val="0042483B"/>
    <w:pPr>
      <w:spacing w:before="120"/>
    </w:pPr>
    <w:rPr>
      <w:rFonts w:cs="Arial"/>
      <w:b/>
      <w:bCs/>
      <w:kern w:val="24"/>
      <w:sz w:val="24"/>
    </w:rPr>
  </w:style>
  <w:style w:type="paragraph" w:styleId="Normaalweb">
    <w:name w:val="Normal (Web)"/>
    <w:basedOn w:val="Standaard"/>
    <w:semiHidden/>
    <w:rsid w:val="0042483B"/>
    <w:rPr>
      <w:sz w:val="24"/>
    </w:rPr>
  </w:style>
  <w:style w:type="paragraph" w:styleId="Lijst3">
    <w:name w:val="List 3"/>
    <w:basedOn w:val="Standaard"/>
    <w:semiHidden/>
    <w:rsid w:val="0042483B"/>
    <w:pPr>
      <w:ind w:left="849" w:hanging="283"/>
    </w:pPr>
  </w:style>
  <w:style w:type="paragraph" w:customStyle="1" w:styleId="Koptekst9">
    <w:name w:val="Koptekst9"/>
    <w:basedOn w:val="Standaard"/>
    <w:rsid w:val="0042483B"/>
    <w:rPr>
      <w:position w:val="2"/>
      <w:sz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275B1"/>
    <w:rPr>
      <w:rFonts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275B1"/>
    <w:rPr>
      <w:rFonts w:ascii="Tahoma" w:hAnsi="Tahoma" w:cs="Tahoma"/>
      <w:spacing w:val="10"/>
      <w:sz w:val="16"/>
      <w:szCs w:val="16"/>
    </w:rPr>
  </w:style>
  <w:style w:type="table" w:styleId="Tabelraster">
    <w:name w:val="Table Grid"/>
    <w:basedOn w:val="Standaardtabel"/>
    <w:uiPriority w:val="59"/>
    <w:rsid w:val="0092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1F7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pplication%20Data\Microsoft%20Office\Templates2010\TUDhuisstijl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8EE18AFA38444A9B739C3250DB4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4513-DC03-4061-A3A6-22254450F59C}"/>
      </w:docPartPr>
      <w:docPartBody>
        <w:p w:rsidR="005C42F8" w:rsidRDefault="00E5328D" w:rsidP="00E5328D">
          <w:pPr>
            <w:pStyle w:val="DF8EE18AFA38444A9B739C3250DB4346"/>
          </w:pPr>
          <w:r w:rsidRPr="00864068">
            <w:rPr>
              <w:rStyle w:val="Tekstvantijdelijkeaanduiding"/>
            </w:rPr>
            <w:t>Choose an item.</w:t>
          </w:r>
        </w:p>
      </w:docPartBody>
    </w:docPart>
    <w:docPart>
      <w:docPartPr>
        <w:name w:val="DD8A4857626B40FEA2EF7A6813EB3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CA908-AB3E-41E8-876D-388D0A528577}"/>
      </w:docPartPr>
      <w:docPartBody>
        <w:p w:rsidR="005C42F8" w:rsidRDefault="00E5328D" w:rsidP="00E5328D">
          <w:pPr>
            <w:pStyle w:val="DD8A4857626B40FEA2EF7A6813EB3BE2"/>
          </w:pPr>
          <w:r w:rsidRPr="00864068">
            <w:rPr>
              <w:rStyle w:val="Tekstvantijdelijkeaanduiding"/>
            </w:rPr>
            <w:t>Choose an item.</w:t>
          </w:r>
        </w:p>
      </w:docPartBody>
    </w:docPart>
    <w:docPart>
      <w:docPartPr>
        <w:name w:val="ACBA121F5B04455B8901AB69DCA014E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C6BA5F-9F64-4A83-B472-BD9079552217}"/>
      </w:docPartPr>
      <w:docPartBody>
        <w:p w:rsidR="00FA7AA1" w:rsidRDefault="00843928" w:rsidP="00843928">
          <w:pPr>
            <w:pStyle w:val="ACBA121F5B04455B8901AB69DCA014E6"/>
          </w:pPr>
          <w:r w:rsidRPr="00864068">
            <w:rPr>
              <w:rStyle w:val="Tekstvantijdelijkeaanduiding"/>
            </w:rPr>
            <w:t>Choose an item.</w:t>
          </w:r>
        </w:p>
      </w:docPartBody>
    </w:docPart>
    <w:docPart>
      <w:docPartPr>
        <w:name w:val="63B95F08286E4194AD5686E4F23273D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AFB323-A7F0-494C-B8D2-99938B28998B}"/>
      </w:docPartPr>
      <w:docPartBody>
        <w:p w:rsidR="007D394B" w:rsidRDefault="00063D55" w:rsidP="00063D55">
          <w:pPr>
            <w:pStyle w:val="63B95F08286E4194AD5686E4F23273D7"/>
          </w:pPr>
          <w:r w:rsidRPr="00864068">
            <w:rPr>
              <w:rStyle w:val="Tekstvantijdelijkeaanduiding"/>
            </w:rPr>
            <w:t>Choose an item.</w:t>
          </w:r>
        </w:p>
      </w:docPartBody>
    </w:docPart>
    <w:docPart>
      <w:docPartPr>
        <w:name w:val="A8572FADA7C44EF2BF98E05D389AD4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9C6022-CAD9-487A-9E34-5CD57BF3D297}"/>
      </w:docPartPr>
      <w:docPartBody>
        <w:p w:rsidR="007D394B" w:rsidRDefault="00063D55" w:rsidP="00063D55">
          <w:pPr>
            <w:pStyle w:val="A8572FADA7C44EF2BF98E05D389AD4EA"/>
          </w:pPr>
          <w:r w:rsidRPr="00864068">
            <w:rPr>
              <w:rStyle w:val="Tekstvantijdelijkeaanduiding"/>
            </w:rPr>
            <w:t>Choose an item.</w:t>
          </w:r>
        </w:p>
      </w:docPartBody>
    </w:docPart>
    <w:docPart>
      <w:docPartPr>
        <w:name w:val="504BA104A8E94AAE9E387291E644A2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863476-EBD8-45F6-B8F3-ADAC17B7765D}"/>
      </w:docPartPr>
      <w:docPartBody>
        <w:p w:rsidR="007D394B" w:rsidRDefault="00063D55" w:rsidP="00063D55">
          <w:pPr>
            <w:pStyle w:val="504BA104A8E94AAE9E387291E644A2A7"/>
          </w:pPr>
          <w:r w:rsidRPr="00864068">
            <w:rPr>
              <w:rStyle w:val="Tekstvantijdelijkeaanduiding"/>
            </w:rPr>
            <w:t>Choose an item.</w:t>
          </w:r>
        </w:p>
      </w:docPartBody>
    </w:docPart>
    <w:docPart>
      <w:docPartPr>
        <w:name w:val="E0044FC752B744939BE1EF846A0219E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CA24DCD-7A09-493E-9D97-BF7B73902E9B}"/>
      </w:docPartPr>
      <w:docPartBody>
        <w:p w:rsidR="007D394B" w:rsidRDefault="00063D55" w:rsidP="00063D55">
          <w:pPr>
            <w:pStyle w:val="E0044FC752B744939BE1EF846A0219E0"/>
          </w:pPr>
          <w:r w:rsidRPr="00864068">
            <w:rPr>
              <w:rStyle w:val="Tekstvantijdelijkeaanduiding"/>
            </w:rPr>
            <w:t>Choose an item.</w:t>
          </w:r>
        </w:p>
      </w:docPartBody>
    </w:docPart>
    <w:docPart>
      <w:docPartPr>
        <w:name w:val="EE369D7792284C46B6CB5B8792FEE8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121722-A374-4C99-BCDC-69CE91BF767E}"/>
      </w:docPartPr>
      <w:docPartBody>
        <w:p w:rsidR="007D394B" w:rsidRDefault="00063D55" w:rsidP="00063D55">
          <w:pPr>
            <w:pStyle w:val="EE369D7792284C46B6CB5B8792FEE8E1"/>
          </w:pPr>
          <w:r w:rsidRPr="00864068">
            <w:rPr>
              <w:rStyle w:val="Tekstvantijdelijkeaanduiding"/>
            </w:rPr>
            <w:t>Choose an item.</w:t>
          </w:r>
        </w:p>
      </w:docPartBody>
    </w:docPart>
    <w:docPart>
      <w:docPartPr>
        <w:name w:val="F7A14EE29A1846FDA56895CD4417B85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8F9295-9CC9-4567-BB04-4FE7A633B463}"/>
      </w:docPartPr>
      <w:docPartBody>
        <w:p w:rsidR="007D394B" w:rsidRDefault="00063D55" w:rsidP="00063D55">
          <w:pPr>
            <w:pStyle w:val="F7A14EE29A1846FDA56895CD4417B852"/>
          </w:pPr>
          <w:r w:rsidRPr="00864068">
            <w:rPr>
              <w:rStyle w:val="Tekstvantijdelijkeaanduiding"/>
            </w:rPr>
            <w:t>Choose an item.</w:t>
          </w:r>
        </w:p>
      </w:docPartBody>
    </w:docPart>
    <w:docPart>
      <w:docPartPr>
        <w:name w:val="ED03BCED86334968ADC67DEFE53332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2CEA7D7-29D7-4FB7-BB76-9D89C6449841}"/>
      </w:docPartPr>
      <w:docPartBody>
        <w:p w:rsidR="007D394B" w:rsidRDefault="00063D55" w:rsidP="00063D55">
          <w:pPr>
            <w:pStyle w:val="ED03BCED86334968ADC67DEFE53332B2"/>
          </w:pPr>
          <w:r w:rsidRPr="00864068">
            <w:rPr>
              <w:rStyle w:val="Tekstvantijdelijkeaanduiding"/>
            </w:rPr>
            <w:t>Choose an item.</w:t>
          </w:r>
        </w:p>
      </w:docPartBody>
    </w:docPart>
    <w:docPart>
      <w:docPartPr>
        <w:name w:val="9A117722AF3342169B6766F1B44A56B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84DDCDB-FC2C-40A3-A5E6-D981F38A78EE}"/>
      </w:docPartPr>
      <w:docPartBody>
        <w:p w:rsidR="007D394B" w:rsidRDefault="00063D55" w:rsidP="00063D55">
          <w:pPr>
            <w:pStyle w:val="9A117722AF3342169B6766F1B44A56BE"/>
          </w:pPr>
          <w:r w:rsidRPr="00864068">
            <w:rPr>
              <w:rStyle w:val="Tekstvantijdelijkeaanduiding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85B"/>
    <w:rsid w:val="00063D55"/>
    <w:rsid w:val="000824B5"/>
    <w:rsid w:val="00085645"/>
    <w:rsid w:val="005C42F8"/>
    <w:rsid w:val="007D394B"/>
    <w:rsid w:val="00843928"/>
    <w:rsid w:val="00A8552E"/>
    <w:rsid w:val="00A862ED"/>
    <w:rsid w:val="00B7685B"/>
    <w:rsid w:val="00CE38BF"/>
    <w:rsid w:val="00E5328D"/>
    <w:rsid w:val="00FA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63D55"/>
    <w:rPr>
      <w:color w:val="808080"/>
    </w:rPr>
  </w:style>
  <w:style w:type="paragraph" w:customStyle="1" w:styleId="3E620203DBF94E8DBC93AC1EBCFABE47">
    <w:name w:val="3E620203DBF94E8DBC93AC1EBCFABE47"/>
    <w:rsid w:val="00B7685B"/>
  </w:style>
  <w:style w:type="paragraph" w:customStyle="1" w:styleId="2678734FAE944996BA14EB2F9BBDC313">
    <w:name w:val="2678734FAE944996BA14EB2F9BBDC313"/>
    <w:rsid w:val="00B7685B"/>
  </w:style>
  <w:style w:type="paragraph" w:customStyle="1" w:styleId="0008F27DD5864AC8BA490CE03B700096">
    <w:name w:val="0008F27DD5864AC8BA490CE03B700096"/>
    <w:rsid w:val="00CE38BF"/>
  </w:style>
  <w:style w:type="paragraph" w:customStyle="1" w:styleId="4EC35ABAFB8040578E7E018629D2F95E">
    <w:name w:val="4EC35ABAFB8040578E7E018629D2F95E"/>
    <w:rsid w:val="00CE38BF"/>
  </w:style>
  <w:style w:type="paragraph" w:customStyle="1" w:styleId="B10D6991082545709F214B84D14C3F2B">
    <w:name w:val="B10D6991082545709F214B84D14C3F2B"/>
    <w:rsid w:val="00CE38BF"/>
  </w:style>
  <w:style w:type="paragraph" w:customStyle="1" w:styleId="BC75BB1FA2864315988BA7E58417B108">
    <w:name w:val="BC75BB1FA2864315988BA7E58417B108"/>
    <w:rsid w:val="00CE38BF"/>
  </w:style>
  <w:style w:type="paragraph" w:customStyle="1" w:styleId="4E0FA481595548D8B527D5825C8FBBCE">
    <w:name w:val="4E0FA481595548D8B527D5825C8FBBCE"/>
    <w:rsid w:val="00CE38BF"/>
  </w:style>
  <w:style w:type="paragraph" w:customStyle="1" w:styleId="EA6B3C408B864E7E8EB26A14F3AF6C37">
    <w:name w:val="EA6B3C408B864E7E8EB26A14F3AF6C37"/>
    <w:rsid w:val="00CE38BF"/>
  </w:style>
  <w:style w:type="paragraph" w:customStyle="1" w:styleId="3DE680C89348467189EE6E67BCD6EA71">
    <w:name w:val="3DE680C89348467189EE6E67BCD6EA71"/>
    <w:rsid w:val="00CE38BF"/>
  </w:style>
  <w:style w:type="paragraph" w:customStyle="1" w:styleId="3D3F306034E84F12867A9C18F7881AAA">
    <w:name w:val="3D3F306034E84F12867A9C18F7881AAA"/>
    <w:rsid w:val="00CE38BF"/>
  </w:style>
  <w:style w:type="paragraph" w:customStyle="1" w:styleId="741B1276E6DC4578A16C862C5BBCF0B6">
    <w:name w:val="741B1276E6DC4578A16C862C5BBCF0B6"/>
    <w:rsid w:val="00CE38BF"/>
  </w:style>
  <w:style w:type="paragraph" w:customStyle="1" w:styleId="358510CF5D9841BC9633D240C433038C">
    <w:name w:val="358510CF5D9841BC9633D240C433038C"/>
    <w:rsid w:val="00CE38BF"/>
  </w:style>
  <w:style w:type="paragraph" w:customStyle="1" w:styleId="23BC361491F64112AC241BE5DA86B3DB">
    <w:name w:val="23BC361491F64112AC241BE5DA86B3DB"/>
    <w:rsid w:val="00CE38BF"/>
  </w:style>
  <w:style w:type="paragraph" w:customStyle="1" w:styleId="A1D313D7AD0A4AA1B2A8223A9C4AB24F">
    <w:name w:val="A1D313D7AD0A4AA1B2A8223A9C4AB24F"/>
    <w:rsid w:val="00CE38BF"/>
  </w:style>
  <w:style w:type="paragraph" w:customStyle="1" w:styleId="7A2E6BAFD2394D81B827CE7EE1F9F104">
    <w:name w:val="7A2E6BAFD2394D81B827CE7EE1F9F104"/>
    <w:rsid w:val="00CE38BF"/>
  </w:style>
  <w:style w:type="paragraph" w:customStyle="1" w:styleId="131C46B173F74C428D43A86062EAC894">
    <w:name w:val="131C46B173F74C428D43A86062EAC894"/>
    <w:rsid w:val="00CE38BF"/>
  </w:style>
  <w:style w:type="paragraph" w:customStyle="1" w:styleId="8D387589446C4F19A6CA834B79D38857">
    <w:name w:val="8D387589446C4F19A6CA834B79D38857"/>
    <w:rsid w:val="00CE38BF"/>
  </w:style>
  <w:style w:type="paragraph" w:customStyle="1" w:styleId="43C1EF5E9EB54A30A0839D56D7AC32F0">
    <w:name w:val="43C1EF5E9EB54A30A0839D56D7AC32F0"/>
    <w:rsid w:val="00CE38BF"/>
  </w:style>
  <w:style w:type="paragraph" w:customStyle="1" w:styleId="5967DFEA128F4BBB99E74DE434FBCB84">
    <w:name w:val="5967DFEA128F4BBB99E74DE434FBCB84"/>
    <w:rsid w:val="00CE38BF"/>
  </w:style>
  <w:style w:type="paragraph" w:customStyle="1" w:styleId="22F8D0F9497A410A8D1796A17F56ECDD">
    <w:name w:val="22F8D0F9497A410A8D1796A17F56ECDD"/>
    <w:rsid w:val="00CE38BF"/>
  </w:style>
  <w:style w:type="paragraph" w:customStyle="1" w:styleId="1AD017B3767D470C937BCD0B28B44D4D">
    <w:name w:val="1AD017B3767D470C937BCD0B28B44D4D"/>
    <w:rsid w:val="00CE38BF"/>
  </w:style>
  <w:style w:type="paragraph" w:customStyle="1" w:styleId="9A7035DB133D44D49F23738138678053">
    <w:name w:val="9A7035DB133D44D49F23738138678053"/>
    <w:rsid w:val="00CE38BF"/>
  </w:style>
  <w:style w:type="paragraph" w:customStyle="1" w:styleId="2BE46D478D97426EA27FB4A4C8F59C4E">
    <w:name w:val="2BE46D478D97426EA27FB4A4C8F59C4E"/>
    <w:rsid w:val="00CE38BF"/>
  </w:style>
  <w:style w:type="paragraph" w:customStyle="1" w:styleId="CC54BE156DC34263A60EA2C4BDF663D1">
    <w:name w:val="CC54BE156DC34263A60EA2C4BDF663D1"/>
    <w:rsid w:val="00E5328D"/>
  </w:style>
  <w:style w:type="paragraph" w:customStyle="1" w:styleId="DF8EE18AFA38444A9B739C3250DB4346">
    <w:name w:val="DF8EE18AFA38444A9B739C3250DB4346"/>
    <w:rsid w:val="00E5328D"/>
  </w:style>
  <w:style w:type="paragraph" w:customStyle="1" w:styleId="DD8A4857626B40FEA2EF7A6813EB3BE2">
    <w:name w:val="DD8A4857626B40FEA2EF7A6813EB3BE2"/>
    <w:rsid w:val="00E5328D"/>
  </w:style>
  <w:style w:type="paragraph" w:customStyle="1" w:styleId="5A4A2C1D3B374F519DFFFD5E66F87932">
    <w:name w:val="5A4A2C1D3B374F519DFFFD5E66F87932"/>
    <w:rsid w:val="00E5328D"/>
  </w:style>
  <w:style w:type="paragraph" w:customStyle="1" w:styleId="ADC784F9F8444D08B78EF096F76799C6">
    <w:name w:val="ADC784F9F8444D08B78EF096F76799C6"/>
    <w:rsid w:val="00E5328D"/>
  </w:style>
  <w:style w:type="paragraph" w:customStyle="1" w:styleId="CAC44201BC8F4022A64E31829444BCD5">
    <w:name w:val="CAC44201BC8F4022A64E31829444BCD5"/>
    <w:rsid w:val="00E5328D"/>
  </w:style>
  <w:style w:type="paragraph" w:customStyle="1" w:styleId="4DBE5F28B7F04C7BAAA7CAF8351C6318">
    <w:name w:val="4DBE5F28B7F04C7BAAA7CAF8351C6318"/>
    <w:rsid w:val="00E5328D"/>
  </w:style>
  <w:style w:type="paragraph" w:customStyle="1" w:styleId="10D6AFD0AA0A40E3A119DF44C4B62621">
    <w:name w:val="10D6AFD0AA0A40E3A119DF44C4B62621"/>
    <w:rsid w:val="00E5328D"/>
  </w:style>
  <w:style w:type="paragraph" w:customStyle="1" w:styleId="57D979D374DD416CB6A689F1D02FBB93">
    <w:name w:val="57D979D374DD416CB6A689F1D02FBB93"/>
    <w:rsid w:val="00E5328D"/>
  </w:style>
  <w:style w:type="paragraph" w:customStyle="1" w:styleId="38A6124F0112443DA656F67ABDC3FABE">
    <w:name w:val="38A6124F0112443DA656F67ABDC3FABE"/>
    <w:rsid w:val="00E5328D"/>
  </w:style>
  <w:style w:type="paragraph" w:customStyle="1" w:styleId="78C3973A79494448826B4FCE7B9068B4">
    <w:name w:val="78C3973A79494448826B4FCE7B9068B4"/>
    <w:rsid w:val="00E5328D"/>
  </w:style>
  <w:style w:type="paragraph" w:customStyle="1" w:styleId="207DE3C89C084147BA76B4062CEBE174">
    <w:name w:val="207DE3C89C084147BA76B4062CEBE174"/>
    <w:rsid w:val="00E5328D"/>
  </w:style>
  <w:style w:type="paragraph" w:customStyle="1" w:styleId="B89436AEA28B494592BE0722B90DCC8F">
    <w:name w:val="B89436AEA28B494592BE0722B90DCC8F"/>
    <w:rsid w:val="00E5328D"/>
  </w:style>
  <w:style w:type="paragraph" w:customStyle="1" w:styleId="C98A6C57165046C88723F18D2533B550">
    <w:name w:val="C98A6C57165046C88723F18D2533B550"/>
    <w:rsid w:val="00E5328D"/>
  </w:style>
  <w:style w:type="paragraph" w:customStyle="1" w:styleId="FF402FB8C54B48E5A73B0CAB049E0B13">
    <w:name w:val="FF402FB8C54B48E5A73B0CAB049E0B13"/>
    <w:rsid w:val="00E5328D"/>
  </w:style>
  <w:style w:type="paragraph" w:customStyle="1" w:styleId="411839062F394C92B2CB85A8C3E4D51E">
    <w:name w:val="411839062F394C92B2CB85A8C3E4D51E"/>
    <w:rsid w:val="00E5328D"/>
  </w:style>
  <w:style w:type="paragraph" w:customStyle="1" w:styleId="671F76571A574463AD79B09B82217C04">
    <w:name w:val="671F76571A574463AD79B09B82217C04"/>
    <w:rsid w:val="00E5328D"/>
  </w:style>
  <w:style w:type="paragraph" w:customStyle="1" w:styleId="4423B05C3D7645169A183803129385F6">
    <w:name w:val="4423B05C3D7645169A183803129385F6"/>
    <w:rsid w:val="00E5328D"/>
  </w:style>
  <w:style w:type="paragraph" w:customStyle="1" w:styleId="7D899F32BE064BDF93F6FCDFC7537C67">
    <w:name w:val="7D899F32BE064BDF93F6FCDFC7537C67"/>
    <w:rsid w:val="00E5328D"/>
  </w:style>
  <w:style w:type="paragraph" w:customStyle="1" w:styleId="207FBDB6E9C74AB1A20BB892F24746FB">
    <w:name w:val="207FBDB6E9C74AB1A20BB892F24746FB"/>
    <w:rsid w:val="00E5328D"/>
  </w:style>
  <w:style w:type="paragraph" w:customStyle="1" w:styleId="73BE023594884289BCDF45DDCD9E3370">
    <w:name w:val="73BE023594884289BCDF45DDCD9E3370"/>
    <w:rsid w:val="00E5328D"/>
  </w:style>
  <w:style w:type="paragraph" w:customStyle="1" w:styleId="8E8DDDE116FE43C88C95110AE0E1CA5F">
    <w:name w:val="8E8DDDE116FE43C88C95110AE0E1CA5F"/>
    <w:rsid w:val="00E5328D"/>
  </w:style>
  <w:style w:type="paragraph" w:customStyle="1" w:styleId="7C45C484ABEF4EFBB0ABC0646D7BE7EC">
    <w:name w:val="7C45C484ABEF4EFBB0ABC0646D7BE7EC"/>
    <w:rsid w:val="00E5328D"/>
  </w:style>
  <w:style w:type="paragraph" w:customStyle="1" w:styleId="887F084529AE40E6912C8C9E9711421E">
    <w:name w:val="887F084529AE40E6912C8C9E9711421E"/>
    <w:rsid w:val="00E5328D"/>
  </w:style>
  <w:style w:type="paragraph" w:customStyle="1" w:styleId="9BE99B34A78848E1AED5E61F1EAB634B">
    <w:name w:val="9BE99B34A78848E1AED5E61F1EAB634B"/>
    <w:rsid w:val="00E5328D"/>
  </w:style>
  <w:style w:type="paragraph" w:customStyle="1" w:styleId="D13B94F6A3BB4E1AB92D722C90BFD778">
    <w:name w:val="D13B94F6A3BB4E1AB92D722C90BFD778"/>
    <w:rsid w:val="00E5328D"/>
  </w:style>
  <w:style w:type="paragraph" w:customStyle="1" w:styleId="ACBA121F5B04455B8901AB69DCA014E6">
    <w:name w:val="ACBA121F5B04455B8901AB69DCA014E6"/>
    <w:rsid w:val="00843928"/>
    <w:rPr>
      <w:lang w:val="nl-NL" w:eastAsia="nl-NL"/>
    </w:rPr>
  </w:style>
  <w:style w:type="paragraph" w:customStyle="1" w:styleId="E36FB454EC944419888A205B067810B4">
    <w:name w:val="E36FB454EC944419888A205B067810B4"/>
    <w:rsid w:val="00063D55"/>
    <w:rPr>
      <w:lang w:val="nl-NL" w:eastAsia="nl-NL"/>
    </w:rPr>
  </w:style>
  <w:style w:type="paragraph" w:customStyle="1" w:styleId="D7389269E2B241E1A80BF9D2E24CCD70">
    <w:name w:val="D7389269E2B241E1A80BF9D2E24CCD70"/>
    <w:rsid w:val="00063D55"/>
    <w:rPr>
      <w:lang w:val="nl-NL" w:eastAsia="nl-NL"/>
    </w:rPr>
  </w:style>
  <w:style w:type="paragraph" w:customStyle="1" w:styleId="D24525DC56494D6BB2A914BD882AEEE4">
    <w:name w:val="D24525DC56494D6BB2A914BD882AEEE4"/>
    <w:rsid w:val="00063D55"/>
    <w:rPr>
      <w:lang w:val="nl-NL" w:eastAsia="nl-NL"/>
    </w:rPr>
  </w:style>
  <w:style w:type="paragraph" w:customStyle="1" w:styleId="9B130CC641444FD8AF6E3C59A542BE53">
    <w:name w:val="9B130CC641444FD8AF6E3C59A542BE53"/>
    <w:rsid w:val="00063D55"/>
    <w:rPr>
      <w:lang w:val="nl-NL" w:eastAsia="nl-NL"/>
    </w:rPr>
  </w:style>
  <w:style w:type="paragraph" w:customStyle="1" w:styleId="934F5FA05E63472EA3DC734C66B0376D">
    <w:name w:val="934F5FA05E63472EA3DC734C66B0376D"/>
    <w:rsid w:val="00063D55"/>
    <w:rPr>
      <w:lang w:val="nl-NL" w:eastAsia="nl-NL"/>
    </w:rPr>
  </w:style>
  <w:style w:type="paragraph" w:customStyle="1" w:styleId="F93EBCA6AD334D5A99787860BB7EBBA5">
    <w:name w:val="F93EBCA6AD334D5A99787860BB7EBBA5"/>
    <w:rsid w:val="00063D55"/>
    <w:rPr>
      <w:lang w:val="nl-NL" w:eastAsia="nl-NL"/>
    </w:rPr>
  </w:style>
  <w:style w:type="paragraph" w:customStyle="1" w:styleId="63B95F08286E4194AD5686E4F23273D7">
    <w:name w:val="63B95F08286E4194AD5686E4F23273D7"/>
    <w:rsid w:val="00063D55"/>
    <w:rPr>
      <w:lang w:val="nl-NL" w:eastAsia="nl-NL"/>
    </w:rPr>
  </w:style>
  <w:style w:type="paragraph" w:customStyle="1" w:styleId="A8572FADA7C44EF2BF98E05D389AD4EA">
    <w:name w:val="A8572FADA7C44EF2BF98E05D389AD4EA"/>
    <w:rsid w:val="00063D55"/>
    <w:rPr>
      <w:lang w:val="nl-NL" w:eastAsia="nl-NL"/>
    </w:rPr>
  </w:style>
  <w:style w:type="paragraph" w:customStyle="1" w:styleId="504BA104A8E94AAE9E387291E644A2A7">
    <w:name w:val="504BA104A8E94AAE9E387291E644A2A7"/>
    <w:rsid w:val="00063D55"/>
    <w:rPr>
      <w:lang w:val="nl-NL" w:eastAsia="nl-NL"/>
    </w:rPr>
  </w:style>
  <w:style w:type="paragraph" w:customStyle="1" w:styleId="E0044FC752B744939BE1EF846A0219E0">
    <w:name w:val="E0044FC752B744939BE1EF846A0219E0"/>
    <w:rsid w:val="00063D55"/>
    <w:rPr>
      <w:lang w:val="nl-NL" w:eastAsia="nl-NL"/>
    </w:rPr>
  </w:style>
  <w:style w:type="paragraph" w:customStyle="1" w:styleId="EE369D7792284C46B6CB5B8792FEE8E1">
    <w:name w:val="EE369D7792284C46B6CB5B8792FEE8E1"/>
    <w:rsid w:val="00063D55"/>
    <w:rPr>
      <w:lang w:val="nl-NL" w:eastAsia="nl-NL"/>
    </w:rPr>
  </w:style>
  <w:style w:type="paragraph" w:customStyle="1" w:styleId="F7A14EE29A1846FDA56895CD4417B852">
    <w:name w:val="F7A14EE29A1846FDA56895CD4417B852"/>
    <w:rsid w:val="00063D55"/>
    <w:rPr>
      <w:lang w:val="nl-NL" w:eastAsia="nl-NL"/>
    </w:rPr>
  </w:style>
  <w:style w:type="paragraph" w:customStyle="1" w:styleId="ED03BCED86334968ADC67DEFE53332B2">
    <w:name w:val="ED03BCED86334968ADC67DEFE53332B2"/>
    <w:rsid w:val="00063D55"/>
    <w:rPr>
      <w:lang w:val="nl-NL" w:eastAsia="nl-NL"/>
    </w:rPr>
  </w:style>
  <w:style w:type="paragraph" w:customStyle="1" w:styleId="9A117722AF3342169B6766F1B44A56BE">
    <w:name w:val="9A117722AF3342169B6766F1B44A56BE"/>
    <w:rsid w:val="00063D55"/>
    <w:rPr>
      <w:lang w:val="nl-NL" w:eastAsia="nl-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70FB0-02FC-4C31-9335-8CE41A1BD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TUDhuisstijl2</Template>
  <TotalTime>2</TotalTime>
  <Pages>2</Pages>
  <Words>223</Words>
  <Characters>1276</Characters>
  <Application>Microsoft Office Word</Application>
  <DocSecurity>8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Sjabloon voor Huisstijl TUDelft</dc:subject>
  <dc:creator>Marianne Brandt-van Rede - EWI</dc:creator>
  <cp:lastModifiedBy>Ingmar Wever</cp:lastModifiedBy>
  <cp:revision>2</cp:revision>
  <cp:lastPrinted>2015-07-03T08:01:00Z</cp:lastPrinted>
  <dcterms:created xsi:type="dcterms:W3CDTF">2018-12-05T13:52:00Z</dcterms:created>
  <dcterms:modified xsi:type="dcterms:W3CDTF">2018-12-05T13:52:00Z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v2.5</vt:lpwstr>
  </property>
</Properties>
</file>